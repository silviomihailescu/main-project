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1CE34EA5" w14:textId="77777777" w:rsidTr="005854DB">
        <w:trPr>
          <w:trHeight w:val="1152"/>
        </w:trPr>
        <w:tc>
          <w:tcPr>
            <w:tcW w:w="9350" w:type="dxa"/>
            <w:gridSpan w:val="3"/>
            <w:vAlign w:val="center"/>
          </w:tcPr>
          <w:bookmarkStart w:id="0" w:name="_Toc800529"/>
          <w:p w14:paraId="012C55C6" w14:textId="77777777" w:rsidR="005854DB" w:rsidRPr="005854DB" w:rsidRDefault="00143E93" w:rsidP="005854DB">
            <w:pPr>
              <w:pStyle w:val="Title"/>
            </w:pPr>
            <w:sdt>
              <w:sdtPr>
                <w:alias w:val="Title"/>
                <w:tag w:val=""/>
                <w:id w:val="2016188051"/>
                <w:placeholder>
                  <w:docPart w:val="DCCC548A24BA47179F2B076001F8AC5F"/>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854DB" w:rsidRPr="005854DB">
                  <w:t xml:space="preserve">HOME-BASED </w:t>
                </w:r>
                <w:r w:rsidR="00D16340">
                  <w:t>BUSINESS</w:t>
                </w:r>
              </w:sdtContent>
            </w:sdt>
          </w:p>
        </w:tc>
      </w:tr>
      <w:tr w:rsidR="005854DB" w:rsidRPr="0092125E" w14:paraId="305F81DE" w14:textId="77777777" w:rsidTr="005854DB">
        <w:trPr>
          <w:trHeight w:val="144"/>
        </w:trPr>
        <w:tc>
          <w:tcPr>
            <w:tcW w:w="1440" w:type="dxa"/>
            <w:shd w:val="clear" w:color="auto" w:fill="auto"/>
          </w:tcPr>
          <w:p w14:paraId="574CCEE2" w14:textId="77777777" w:rsidR="005854DB" w:rsidRPr="0092125E" w:rsidRDefault="005854DB" w:rsidP="00794847">
            <w:pPr>
              <w:spacing w:before="0" w:after="0"/>
              <w:rPr>
                <w:sz w:val="10"/>
                <w:szCs w:val="10"/>
              </w:rPr>
            </w:pPr>
          </w:p>
        </w:tc>
        <w:tc>
          <w:tcPr>
            <w:tcW w:w="6840" w:type="dxa"/>
            <w:shd w:val="clear" w:color="auto" w:fill="F0CDA1" w:themeFill="accent1"/>
            <w:vAlign w:val="center"/>
          </w:tcPr>
          <w:p w14:paraId="38A98942" w14:textId="77777777" w:rsidR="005854DB" w:rsidRPr="0092125E" w:rsidRDefault="005854DB" w:rsidP="00794847">
            <w:pPr>
              <w:spacing w:before="0" w:after="0"/>
              <w:rPr>
                <w:sz w:val="10"/>
                <w:szCs w:val="10"/>
              </w:rPr>
            </w:pPr>
          </w:p>
        </w:tc>
        <w:tc>
          <w:tcPr>
            <w:tcW w:w="1070" w:type="dxa"/>
            <w:shd w:val="clear" w:color="auto" w:fill="auto"/>
          </w:tcPr>
          <w:p w14:paraId="5B038057" w14:textId="77777777" w:rsidR="005854DB" w:rsidRPr="0092125E" w:rsidRDefault="005854DB" w:rsidP="00794847">
            <w:pPr>
              <w:spacing w:before="0" w:after="0"/>
              <w:rPr>
                <w:sz w:val="10"/>
                <w:szCs w:val="10"/>
              </w:rPr>
            </w:pPr>
          </w:p>
        </w:tc>
      </w:tr>
      <w:tr w:rsidR="005854DB" w14:paraId="0CDEBAFF" w14:textId="77777777" w:rsidTr="00A67285">
        <w:trPr>
          <w:trHeight w:val="1332"/>
        </w:trPr>
        <w:tc>
          <w:tcPr>
            <w:tcW w:w="9350" w:type="dxa"/>
            <w:gridSpan w:val="3"/>
            <w:shd w:val="clear" w:color="auto" w:fill="auto"/>
          </w:tcPr>
          <w:sdt>
            <w:sdtPr>
              <w:alias w:val="Subtitle"/>
              <w:tag w:val=""/>
              <w:id w:val="1073854703"/>
              <w:placeholder>
                <w:docPart w:val="A3760D155B9A4C9B9CF6ED18FA43067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5B05E994" w14:textId="77777777" w:rsidR="005854DB" w:rsidRPr="005854DB" w:rsidRDefault="00D16340" w:rsidP="005854DB">
                <w:pPr>
                  <w:pStyle w:val="Subtitle"/>
                </w:pPr>
                <w:r w:rsidRPr="00D16340">
                  <w:t>Market Analysis and SWOT</w:t>
                </w:r>
              </w:p>
            </w:sdtContent>
          </w:sdt>
        </w:tc>
      </w:tr>
    </w:tbl>
    <w:bookmarkEnd w:id="0" w:displacedByCustomXml="next"/>
    <w:sdt>
      <w:sdtPr>
        <w:id w:val="2011795421"/>
        <w:placeholder>
          <w:docPart w:val="C6AC0E94EE5B4A12BDEBECC4786CC6E4"/>
        </w:placeholder>
        <w:temporary/>
        <w:showingPlcHdr/>
        <w15:appearance w15:val="hidden"/>
      </w:sdtPr>
      <w:sdtEndPr/>
      <w:sdtContent>
        <w:p w14:paraId="57B86F26" w14:textId="77777777" w:rsidR="00685B4E" w:rsidRDefault="00F63BD1" w:rsidP="00F63BD1">
          <w:pPr>
            <w:pStyle w:val="Heading1"/>
          </w:pPr>
          <w:r w:rsidRPr="00F63BD1">
            <w:t>Industry Overview</w:t>
          </w:r>
        </w:p>
      </w:sdtContent>
    </w:sdt>
    <w:sdt>
      <w:sdtPr>
        <w:id w:val="-1254363770"/>
        <w:placeholder>
          <w:docPart w:val="0DA9761353F044F4B2ABF87662335CA7"/>
        </w:placeholder>
        <w:temporary/>
        <w:showingPlcHdr/>
        <w15:appearance w15:val="hidden"/>
      </w:sdtPr>
      <w:sdtEndPr/>
      <w:sdtContent>
        <w:p w14:paraId="598CEC94" w14:textId="77777777" w:rsidR="00F63BD1" w:rsidRPr="00F63BD1" w:rsidRDefault="00F63BD1" w:rsidP="00F63BD1">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14:paraId="0E5CD990" w14:textId="77777777" w:rsidR="00F63BD1" w:rsidRDefault="00F63BD1" w:rsidP="00F63BD1">
          <w:r w:rsidRPr="00F63BD1">
            <w:t>Some of the sections highlighted below may or may not apply to the intended business, so only use what is essential.</w:t>
          </w:r>
        </w:p>
      </w:sdtContent>
    </w:sdt>
    <w:p w14:paraId="1B131D17" w14:textId="77777777" w:rsidR="00F63BD1" w:rsidRPr="00F63BD1" w:rsidRDefault="00143E93" w:rsidP="00F63BD1">
      <w:pPr>
        <w:pStyle w:val="ListBullet"/>
      </w:pPr>
      <w:sdt>
        <w:sdtPr>
          <w:rPr>
            <w:rStyle w:val="Bold"/>
          </w:rPr>
          <w:id w:val="1720858450"/>
          <w:placeholder>
            <w:docPart w:val="A47062C7AA0A4E4F9B21ED91A1769F80"/>
          </w:placeholder>
          <w:temporary/>
          <w:showingPlcHdr/>
          <w15:appearance w15:val="hidden"/>
        </w:sdtPr>
        <w:sdtEndPr>
          <w:rPr>
            <w:rStyle w:val="Bold"/>
          </w:rPr>
        </w:sdtEndPr>
        <w:sdtContent>
          <w:r w:rsidR="00F63BD1" w:rsidRPr="002E6D69">
            <w:rPr>
              <w:rStyle w:val="Bold"/>
            </w:rPr>
            <w:t>Industry category –</w:t>
          </w:r>
        </w:sdtContent>
      </w:sdt>
      <w:r w:rsidR="00F63BD1" w:rsidRPr="00F63BD1">
        <w:rPr>
          <w:rStyle w:val="Bold"/>
        </w:rPr>
        <w:t xml:space="preserve"> </w:t>
      </w:r>
      <w:sdt>
        <w:sdtPr>
          <w:id w:val="-1074652800"/>
          <w:placeholder>
            <w:docPart w:val="D548E252782D41D4A71B3CB4977B0D54"/>
          </w:placeholder>
          <w:temporary/>
          <w:showingPlcHdr/>
          <w15:appearance w15:val="hidden"/>
        </w:sdtPr>
        <w:sdtEndPr/>
        <w:sdtContent>
          <w:r w:rsidR="00F63BD1" w:rsidRPr="00F63BD1">
            <w:t>Which specific industry category does the business belong to? The industry code list is available online.</w:t>
          </w:r>
        </w:sdtContent>
      </w:sdt>
    </w:p>
    <w:p w14:paraId="474FC28A" w14:textId="77777777" w:rsidR="00F63BD1" w:rsidRPr="00F63BD1" w:rsidRDefault="00143E93" w:rsidP="00F63BD1">
      <w:pPr>
        <w:pStyle w:val="ListBullet"/>
      </w:pPr>
      <w:sdt>
        <w:sdtPr>
          <w:rPr>
            <w:rStyle w:val="Bold"/>
          </w:rPr>
          <w:id w:val="1036384463"/>
          <w:placeholder>
            <w:docPart w:val="56168CD4A1E74A7CB6842D7FA0690380"/>
          </w:placeholder>
          <w:temporary/>
          <w:showingPlcHdr/>
          <w15:appearance w15:val="hidden"/>
        </w:sdtPr>
        <w:sdtEndPr>
          <w:rPr>
            <w:rStyle w:val="Bold"/>
          </w:rPr>
        </w:sdtEndPr>
        <w:sdtContent>
          <w:r w:rsidR="00F63BD1" w:rsidRPr="002E6D69">
            <w:rPr>
              <w:rStyle w:val="Bold"/>
            </w:rPr>
            <w:t>Industry characteristics –</w:t>
          </w:r>
        </w:sdtContent>
      </w:sdt>
      <w:r w:rsidR="00F63BD1" w:rsidRPr="00F63BD1">
        <w:rPr>
          <w:rStyle w:val="Bold"/>
        </w:rPr>
        <w:t xml:space="preserve"> </w:t>
      </w:r>
      <w:sdt>
        <w:sdtPr>
          <w:id w:val="-2114961454"/>
          <w:placeholder>
            <w:docPart w:val="52DDB1C179EE42C492923F0A91A239A3"/>
          </w:placeholder>
          <w:temporary/>
          <w:showingPlcHdr/>
          <w15:appearance w15:val="hidden"/>
        </w:sdtPr>
        <w:sdtEndPr/>
        <w:sdtContent>
          <w:r w:rsidR="00F63BD1" w:rsidRPr="00F63BD1">
            <w:t>Define the specific characteristics of the industry. Identify the major players along the chain, including suppliers, competitors, and customers.</w:t>
          </w:r>
        </w:sdtContent>
      </w:sdt>
    </w:p>
    <w:p w14:paraId="59E6F109" w14:textId="77777777" w:rsidR="00F63BD1" w:rsidRPr="00F63BD1" w:rsidRDefault="00143E93" w:rsidP="00F63BD1">
      <w:pPr>
        <w:pStyle w:val="ListBullet"/>
      </w:pPr>
      <w:sdt>
        <w:sdtPr>
          <w:rPr>
            <w:rStyle w:val="Bold"/>
          </w:rPr>
          <w:id w:val="556512095"/>
          <w:placeholder>
            <w:docPart w:val="ADD1D099FE33476AA35E37FC5580EE6A"/>
          </w:placeholder>
          <w:temporary/>
          <w:showingPlcHdr/>
          <w15:appearance w15:val="hidden"/>
        </w:sdtPr>
        <w:sdtEndPr>
          <w:rPr>
            <w:rStyle w:val="Bold"/>
          </w:rPr>
        </w:sdtEndPr>
        <w:sdtContent>
          <w:r w:rsidR="00F63BD1" w:rsidRPr="002E6D69">
            <w:rPr>
              <w:rStyle w:val="Bold"/>
            </w:rPr>
            <w:t>Industry regulations –</w:t>
          </w:r>
        </w:sdtContent>
      </w:sdt>
      <w:r w:rsidR="00F63BD1" w:rsidRPr="00F63BD1">
        <w:rPr>
          <w:rStyle w:val="Bold"/>
        </w:rPr>
        <w:t xml:space="preserve"> </w:t>
      </w:r>
      <w:sdt>
        <w:sdtPr>
          <w:id w:val="-1750186375"/>
          <w:placeholder>
            <w:docPart w:val="2785875CB000438BB082417DBC2BF747"/>
          </w:placeholder>
          <w:temporary/>
          <w:showingPlcHdr/>
          <w15:appearance w15:val="hidden"/>
        </w:sdtPr>
        <w:sdtEndPr/>
        <w:sdtContent>
          <w:r w:rsidR="00F63BD1" w:rsidRPr="00F63BD1">
            <w:t>Identify the rules or regulations that the business must comply with and how they will be met.</w:t>
          </w:r>
        </w:sdtContent>
      </w:sdt>
    </w:p>
    <w:p w14:paraId="0BB9DC5C" w14:textId="77777777" w:rsidR="00F63BD1" w:rsidRPr="00F63BD1" w:rsidRDefault="00143E93" w:rsidP="00F63BD1">
      <w:pPr>
        <w:pStyle w:val="ListBullet"/>
      </w:pPr>
      <w:sdt>
        <w:sdtPr>
          <w:rPr>
            <w:rStyle w:val="Bold"/>
          </w:rPr>
          <w:id w:val="-1513297897"/>
          <w:placeholder>
            <w:docPart w:val="DA578B342DA34809947F12163BD56DD7"/>
          </w:placeholder>
          <w:temporary/>
          <w:showingPlcHdr/>
          <w15:appearance w15:val="hidden"/>
        </w:sdtPr>
        <w:sdtEndPr>
          <w:rPr>
            <w:rStyle w:val="Bold"/>
          </w:rPr>
        </w:sdtEndPr>
        <w:sdtContent>
          <w:r w:rsidR="00F63BD1" w:rsidRPr="002E6D69">
            <w:rPr>
              <w:rStyle w:val="Bold"/>
            </w:rPr>
            <w:t>Market growth and trends –</w:t>
          </w:r>
        </w:sdtContent>
      </w:sdt>
      <w:r w:rsidR="00F63BD1" w:rsidRPr="00F63BD1">
        <w:rPr>
          <w:rStyle w:val="Bold"/>
        </w:rPr>
        <w:t xml:space="preserve"> </w:t>
      </w:r>
      <w:sdt>
        <w:sdtPr>
          <w:id w:val="781779054"/>
          <w:placeholder>
            <w:docPart w:val="C5799160C7CC45DB80B2FE68136CD0BA"/>
          </w:placeholder>
          <w:temporary/>
          <w:showingPlcHdr/>
          <w15:appearance w15:val="hidden"/>
        </w:sdtPr>
        <w:sdtEndPr/>
        <w:sdtContent>
          <w:r w:rsidR="00F63BD1" w:rsidRPr="00F63BD1">
            <w:t>Evaluate the growth trajectory of the industry, especially whether there are new products or competitors entering the market. Also consider any future changes that may affect the business. For example, cost of raw materials, external influences that may increase demand for the company’s services.</w:t>
          </w:r>
        </w:sdtContent>
      </w:sdt>
    </w:p>
    <w:p w14:paraId="74477316" w14:textId="77777777" w:rsidR="00F63BD1" w:rsidRPr="00F63BD1" w:rsidRDefault="00143E93" w:rsidP="00F63BD1">
      <w:pPr>
        <w:pStyle w:val="ListBullet"/>
      </w:pPr>
      <w:sdt>
        <w:sdtPr>
          <w:rPr>
            <w:rStyle w:val="Bold"/>
          </w:rPr>
          <w:id w:val="-35584226"/>
          <w:placeholder>
            <w:docPart w:val="B69CE9402C26489596FF44C8E86E3A42"/>
          </w:placeholder>
          <w:temporary/>
          <w:showingPlcHdr/>
          <w15:appearance w15:val="hidden"/>
        </w:sdtPr>
        <w:sdtEndPr>
          <w:rPr>
            <w:rStyle w:val="Bold"/>
          </w:rPr>
        </w:sdtEndPr>
        <w:sdtContent>
          <w:r w:rsidR="00F63BD1" w:rsidRPr="002E6D69">
            <w:rPr>
              <w:rStyle w:val="Bold"/>
            </w:rPr>
            <w:t>Stability –</w:t>
          </w:r>
        </w:sdtContent>
      </w:sdt>
      <w:r w:rsidR="00F63BD1" w:rsidRPr="00F63BD1">
        <w:rPr>
          <w:rStyle w:val="Bold"/>
        </w:rPr>
        <w:t xml:space="preserve"> </w:t>
      </w:r>
      <w:sdt>
        <w:sdtPr>
          <w:id w:val="1350918353"/>
          <w:placeholder>
            <w:docPart w:val="AD3B4E22E2894C888E7C7F74B8AFCEF2"/>
          </w:placeholder>
          <w:temporary/>
          <w:showingPlcHdr/>
          <w15:appearance w15:val="hidden"/>
        </w:sdtPr>
        <w:sdtEndPr/>
        <w:sdtContent>
          <w:r w:rsidR="00F63BD1" w:rsidRPr="00F63BD1">
            <w:t>Assess the relative stability of the industry, both historically and currently.</w:t>
          </w:r>
        </w:sdtContent>
      </w:sdt>
    </w:p>
    <w:p w14:paraId="7416FFA3" w14:textId="77777777" w:rsidR="005901CF" w:rsidRPr="005901CF" w:rsidRDefault="00143E93" w:rsidP="005901CF">
      <w:sdt>
        <w:sdtPr>
          <w:id w:val="1866334487"/>
          <w:placeholder>
            <w:docPart w:val="236D1F4921F74668B59DAB44C55AA730"/>
          </w:placeholder>
          <w:temporary/>
          <w:showingPlcHdr/>
          <w15:appearance w15:val="hidden"/>
        </w:sdtPr>
        <w:sdtEndPr/>
        <w:sdtContent>
          <w:r w:rsidR="00F63BD1" w:rsidRPr="005901CF">
            <w:t>Collecting this data shows investors that they are getting involved in a business that has done its homework</w:t>
          </w:r>
          <w:r w:rsidR="00C20A20" w:rsidRPr="005901CF">
            <w:t>.</w:t>
          </w:r>
        </w:sdtContent>
      </w:sdt>
      <w:r w:rsidR="005901CF" w:rsidRPr="005901CF">
        <w:br w:type="page"/>
      </w:r>
    </w:p>
    <w:sdt>
      <w:sdtPr>
        <w:id w:val="2141537802"/>
        <w:placeholder>
          <w:docPart w:val="B7D21F01B4B34A5A88E939ED2EFF243A"/>
        </w:placeholder>
        <w:temporary/>
        <w:showingPlcHdr/>
        <w15:appearance w15:val="hidden"/>
      </w:sdtPr>
      <w:sdtEndPr/>
      <w:sdtContent>
        <w:p w14:paraId="3159F8BE" w14:textId="77777777" w:rsidR="00F63BD1" w:rsidRPr="00C20A20" w:rsidRDefault="00C20A20" w:rsidP="00C20A20">
          <w:pPr>
            <w:pStyle w:val="Heading1"/>
          </w:pPr>
          <w:r w:rsidRPr="00C20A20">
            <w:t>Market Segmentation</w:t>
          </w:r>
        </w:p>
      </w:sdtContent>
    </w:sdt>
    <w:sdt>
      <w:sdtPr>
        <w:id w:val="-967425945"/>
        <w:placeholder>
          <w:docPart w:val="9E7F207002184B69A2DCE136CD637D44"/>
        </w:placeholder>
        <w:temporary/>
        <w:showingPlcHdr/>
        <w15:appearance w15:val="hidden"/>
      </w:sdtPr>
      <w:sdtEndPr/>
      <w:sdtContent>
        <w:p w14:paraId="63A8537C" w14:textId="77777777" w:rsidR="00F63BD1" w:rsidRDefault="00C20A20" w:rsidP="00C20A20">
          <w:r w:rsidRPr="00C20A20">
            <w:t>It is important to provide a detailed description of the target market and its potential size. Anyone reading the business plan must be able to see the value of the market it is targeting. When researching the target customers, consider:</w:t>
          </w:r>
        </w:p>
      </w:sdtContent>
    </w:sdt>
    <w:sdt>
      <w:sdtPr>
        <w:id w:val="185176362"/>
        <w:placeholder>
          <w:docPart w:val="C45682AB54F4416183031CE9C44E9FE5"/>
        </w:placeholder>
        <w:temporary/>
        <w:showingPlcHdr/>
        <w15:appearance w15:val="hidden"/>
      </w:sdtPr>
      <w:sdtEndPr/>
      <w:sdtContent>
        <w:p w14:paraId="4B979A4E" w14:textId="77777777" w:rsidR="00C20A20" w:rsidRPr="00C20A20" w:rsidRDefault="00C20A20" w:rsidP="00C20A20">
          <w:pPr>
            <w:pStyle w:val="ListBullet"/>
          </w:pPr>
          <w:r w:rsidRPr="00C20A20">
            <w:t>Location</w:t>
          </w:r>
        </w:p>
        <w:p w14:paraId="12078F82" w14:textId="77777777" w:rsidR="00C20A20" w:rsidRPr="00C20A20" w:rsidRDefault="00C20A20" w:rsidP="00C20A20">
          <w:pPr>
            <w:pStyle w:val="ListBullet"/>
          </w:pPr>
          <w:r w:rsidRPr="00C20A20">
            <w:t>Size (are there enough customers to support the business?)</w:t>
          </w:r>
        </w:p>
        <w:p w14:paraId="47193AA7" w14:textId="77777777" w:rsidR="00C20A20" w:rsidRPr="00C20A20" w:rsidRDefault="00C20A20" w:rsidP="00C20A20">
          <w:pPr>
            <w:pStyle w:val="ListBullet"/>
          </w:pPr>
          <w:r w:rsidRPr="00C20A20">
            <w:t>Demographics (age, gender, ethnicity, etc.)</w:t>
          </w:r>
        </w:p>
        <w:p w14:paraId="2DEBFD00" w14:textId="77777777" w:rsidR="00C20A20" w:rsidRPr="00C20A20" w:rsidRDefault="00C20A20" w:rsidP="00C20A20">
          <w:pPr>
            <w:pStyle w:val="ListBullet"/>
          </w:pPr>
          <w:r w:rsidRPr="00C20A20">
            <w:t>Buyer characteristics (their likes and dislikes)</w:t>
          </w:r>
        </w:p>
        <w:p w14:paraId="5155A4CB" w14:textId="77777777" w:rsidR="00F63BD1" w:rsidRDefault="00C20A20" w:rsidP="00C20A20">
          <w:pPr>
            <w:pStyle w:val="ListBullet"/>
          </w:pPr>
          <w:r w:rsidRPr="00C20A20">
            <w:t>Consumer needs (solutions they require)</w:t>
          </w:r>
        </w:p>
      </w:sdtContent>
    </w:sdt>
    <w:sdt>
      <w:sdtPr>
        <w:id w:val="-1471976284"/>
        <w:placeholder>
          <w:docPart w:val="93C8CDC3F9624316811C8216D31BF840"/>
        </w:placeholder>
        <w:temporary/>
        <w:showingPlcHdr/>
        <w15:appearance w15:val="hidden"/>
      </w:sdtPr>
      <w:sdtEndPr/>
      <w:sdtContent>
        <w:p w14:paraId="5D9FD7A3" w14:textId="77777777" w:rsidR="00F63BD1" w:rsidRDefault="00C20A20" w:rsidP="00C20A20">
          <w:r w:rsidRPr="00C20A20">
            <w:t>Market segmentation involves looking at the entire market and then breaking it down into one or two target markets.</w:t>
          </w:r>
        </w:p>
      </w:sdtContent>
    </w:sdt>
    <w:p w14:paraId="58206486" w14:textId="77777777" w:rsidR="00C20A20" w:rsidRDefault="00C20A20" w:rsidP="005B3210">
      <w:pPr>
        <w:jc w:val="center"/>
      </w:pPr>
      <w:r>
        <w:rPr>
          <w:noProof/>
        </w:rPr>
        <mc:AlternateContent>
          <mc:Choice Requires="wpg">
            <w:drawing>
              <wp:inline distT="0" distB="0" distL="0" distR="0" wp14:anchorId="03E270A0" wp14:editId="21074EFE">
                <wp:extent cx="3182112" cy="3386455"/>
                <wp:effectExtent l="0" t="0" r="0" b="0"/>
                <wp:docPr id="2" name="Group 2" descr="SWOT graphic"/>
                <wp:cNvGraphicFramePr/>
                <a:graphic xmlns:a="http://schemas.openxmlformats.org/drawingml/2006/main">
                  <a:graphicData uri="http://schemas.microsoft.com/office/word/2010/wordprocessingGroup">
                    <wpg:wgp>
                      <wpg:cNvGrpSpPr/>
                      <wpg:grpSpPr>
                        <a:xfrm>
                          <a:off x="0" y="0"/>
                          <a:ext cx="3182112" cy="3386455"/>
                          <a:chOff x="0" y="0"/>
                          <a:chExt cx="3182112" cy="3386455"/>
                        </a:xfrm>
                      </wpg:grpSpPr>
                      <wps:wsp>
                        <wps:cNvPr id="24" name="Oval 24" descr="Oval"/>
                        <wps:cNvSpPr/>
                        <wps:spPr>
                          <a:xfrm>
                            <a:off x="0" y="42334"/>
                            <a:ext cx="3182112" cy="3181107"/>
                          </a:xfrm>
                          <a:prstGeom prst="ellipse">
                            <a:avLst/>
                          </a:prstGeom>
                          <a:solidFill>
                            <a:schemeClr val="accent6"/>
                          </a:solidFill>
                          <a:ln w="12700" cap="flat" cmpd="sng" algn="ctr">
                            <a:noFill/>
                            <a:prstDash val="solid"/>
                            <a:miter lim="800000"/>
                          </a:ln>
                          <a:effectLst/>
                        </wps:spPr>
                        <wps:txbx>
                          <w:txbxContent>
                            <w:p w14:paraId="04DCE599" w14:textId="77777777" w:rsidR="00C20A20" w:rsidRPr="00CA68BE" w:rsidRDefault="00C20A20" w:rsidP="00C20A20">
                              <w:pPr>
                                <w:rPr>
                                  <w:lang w:val="ru-RU"/>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3" name="Oval 23" descr="Oval"/>
                        <wps:cNvSpPr/>
                        <wps:spPr>
                          <a:xfrm>
                            <a:off x="203200" y="465667"/>
                            <a:ext cx="2772731" cy="2772064"/>
                          </a:xfrm>
                          <a:prstGeom prst="ellipse">
                            <a:avLst/>
                          </a:prstGeom>
                          <a:solidFill>
                            <a:schemeClr val="accent2"/>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1" name="Chart 21" descr="Pie chart"/>
                        <wpg:cNvFrPr/>
                        <wpg:xfrm>
                          <a:off x="25400" y="863600"/>
                          <a:ext cx="3134360" cy="2522855"/>
                        </wpg:xfrm>
                        <a:graphic>
                          <a:graphicData uri="http://schemas.openxmlformats.org/drawingml/2006/chart">
                            <c:chart xmlns:c="http://schemas.openxmlformats.org/drawingml/2006/chart" xmlns:r="http://schemas.openxmlformats.org/officeDocument/2006/relationships" r:id="rId11"/>
                          </a:graphicData>
                        </a:graphic>
                      </wpg:graphicFrame>
                      <wpg:grpSp>
                        <wpg:cNvPr id="29" name="Group 29" descr="Text"/>
                        <wpg:cNvGrpSpPr/>
                        <wpg:grpSpPr>
                          <a:xfrm>
                            <a:off x="591947" y="0"/>
                            <a:ext cx="2007869" cy="2811219"/>
                            <a:chOff x="-720" y="-33499"/>
                            <a:chExt cx="2009137" cy="2812241"/>
                          </a:xfrm>
                        </wpg:grpSpPr>
                        <wps:wsp>
                          <wps:cNvPr id="217" name="Text Box 2"/>
                          <wps:cNvSpPr txBox="1">
                            <a:spLocks noChangeArrowheads="1"/>
                          </wps:cNvSpPr>
                          <wps:spPr bwMode="auto">
                            <a:xfrm>
                              <a:off x="-720" y="-33499"/>
                              <a:ext cx="2009137" cy="545662"/>
                            </a:xfrm>
                            <a:prstGeom prst="rect">
                              <a:avLst/>
                            </a:prstGeom>
                            <a:noFill/>
                            <a:ln w="9525">
                              <a:noFill/>
                              <a:miter lim="800000"/>
                              <a:headEnd/>
                              <a:tailEnd/>
                            </a:ln>
                          </wps:spPr>
                          <wps:txbx>
                            <w:txbxContent>
                              <w:sdt>
                                <w:sdtPr>
                                  <w:id w:val="1740441698"/>
                                  <w:placeholder>
                                    <w:docPart w:val="BEC7FE40D6534A45B5BA7F00C1111DD3"/>
                                  </w:placeholder>
                                  <w:temporary/>
                                  <w:showingPlcHdr/>
                                  <w15:appearance w15:val="hidden"/>
                                </w:sdtPr>
                                <w:sdtEndPr/>
                                <w:sdtContent>
                                  <w:p w14:paraId="035E9001" w14:textId="77777777" w:rsidR="00C20A20" w:rsidRPr="00152ED6" w:rsidRDefault="005B3210" w:rsidP="005B3210">
                                    <w:pPr>
                                      <w:pStyle w:val="ChartText"/>
                                    </w:pPr>
                                    <w:r w:rsidRPr="005B3210">
                                      <w:t>Total Available</w:t>
                                    </w:r>
                                    <w:r w:rsidRPr="005B3210">
                                      <w:br/>
                                      <w:t>Market (TAM</w:t>
                                    </w:r>
                                    <w:r>
                                      <w:t>)</w:t>
                                    </w:r>
                                  </w:p>
                                </w:sdtContent>
                              </w:sdt>
                            </w:txbxContent>
                          </wps:txbx>
                          <wps:bodyPr rot="0" vert="horz" wrap="square" lIns="91440" tIns="45720" rIns="91440" bIns="45720" anchor="t" anchorCtr="0">
                            <a:spAutoFit/>
                          </wps:bodyPr>
                        </wps:wsp>
                        <wps:wsp>
                          <wps:cNvPr id="26" name="Text Box 2"/>
                          <wps:cNvSpPr txBox="1">
                            <a:spLocks noChangeArrowheads="1"/>
                          </wps:cNvSpPr>
                          <wps:spPr bwMode="auto">
                            <a:xfrm>
                              <a:off x="-648" y="504825"/>
                              <a:ext cx="2007231" cy="545662"/>
                            </a:xfrm>
                            <a:prstGeom prst="rect">
                              <a:avLst/>
                            </a:prstGeom>
                            <a:noFill/>
                            <a:ln w="9525">
                              <a:noFill/>
                              <a:miter lim="800000"/>
                              <a:headEnd/>
                              <a:tailEnd/>
                            </a:ln>
                          </wps:spPr>
                          <wps:txbx>
                            <w:txbxContent>
                              <w:sdt>
                                <w:sdtPr>
                                  <w:id w:val="1783840897"/>
                                  <w:temporary/>
                                  <w:showingPlcHdr/>
                                  <w15:appearance w15:val="hidden"/>
                                </w:sdtPr>
                                <w:sdtEndPr/>
                                <w:sdtContent>
                                  <w:p w14:paraId="3B2CFF55" w14:textId="77777777" w:rsidR="00C20A20" w:rsidRPr="005B3210" w:rsidRDefault="005B3210" w:rsidP="005B3210">
                                    <w:pPr>
                                      <w:pStyle w:val="ChartText"/>
                                    </w:pPr>
                                    <w:r w:rsidRPr="005B3210">
                                      <w:t>Serviceable Available</w:t>
                                    </w:r>
                                    <w:r w:rsidRPr="005B3210">
                                      <w:br/>
                                      <w:t>Market (SAM)</w:t>
                                    </w:r>
                                  </w:p>
                                </w:sdtContent>
                              </w:sdt>
                            </w:txbxContent>
                          </wps:txbx>
                          <wps:bodyPr rot="0" vert="horz" wrap="square" lIns="91440" tIns="45720" rIns="91440" bIns="45720" anchor="t" anchorCtr="0">
                            <a:spAutoFit/>
                          </wps:bodyPr>
                        </wps:wsp>
                        <wps:wsp>
                          <wps:cNvPr id="27" name="Text Box 2"/>
                          <wps:cNvSpPr txBox="1">
                            <a:spLocks noChangeArrowheads="1"/>
                          </wps:cNvSpPr>
                          <wps:spPr bwMode="auto">
                            <a:xfrm>
                              <a:off x="398506" y="1270986"/>
                              <a:ext cx="1197730" cy="399559"/>
                            </a:xfrm>
                            <a:prstGeom prst="rect">
                              <a:avLst/>
                            </a:prstGeom>
                            <a:noFill/>
                            <a:ln w="9525">
                              <a:noFill/>
                              <a:miter lim="800000"/>
                              <a:headEnd/>
                              <a:tailEnd/>
                            </a:ln>
                          </wps:spPr>
                          <wps:txbx>
                            <w:txbxContent>
                              <w:sdt>
                                <w:sdtPr>
                                  <w:id w:val="1938559128"/>
                                  <w:temporary/>
                                  <w:showingPlcHdr/>
                                  <w15:appearance w15:val="hidden"/>
                                </w:sdtPr>
                                <w:sdtEndPr/>
                                <w:sdtContent>
                                  <w:p w14:paraId="2DCDEAD9" w14:textId="77777777" w:rsidR="00C20A20" w:rsidRPr="00152ED6" w:rsidRDefault="005B3210" w:rsidP="005B3210">
                                    <w:pPr>
                                      <w:pStyle w:val="ChartText"/>
                                    </w:pPr>
                                    <w:r w:rsidRPr="005B3210">
                                      <w:t>Target Market</w:t>
                                    </w:r>
                                  </w:p>
                                </w:sdtContent>
                              </w:sdt>
                            </w:txbxContent>
                          </wps:txbx>
                          <wps:bodyPr rot="0" vert="horz" wrap="square" lIns="91440" tIns="45720" rIns="91440" bIns="45720" anchor="t" anchorCtr="0">
                            <a:spAutoFit/>
                          </wps:bodyPr>
                        </wps:wsp>
                        <wps:wsp>
                          <wps:cNvPr id="28" name="Text Box 2"/>
                          <wps:cNvSpPr txBox="1">
                            <a:spLocks noChangeArrowheads="1"/>
                          </wps:cNvSpPr>
                          <wps:spPr bwMode="auto">
                            <a:xfrm>
                              <a:off x="1043057" y="2233080"/>
                              <a:ext cx="769470" cy="545662"/>
                            </a:xfrm>
                            <a:prstGeom prst="rect">
                              <a:avLst/>
                            </a:prstGeom>
                            <a:noFill/>
                            <a:ln w="9525">
                              <a:noFill/>
                              <a:miter lim="800000"/>
                              <a:headEnd/>
                              <a:tailEnd/>
                            </a:ln>
                          </wps:spPr>
                          <wps:txbx>
                            <w:txbxContent>
                              <w:sdt>
                                <w:sdtPr>
                                  <w:id w:val="792873070"/>
                                  <w:temporary/>
                                  <w:showingPlcHdr/>
                                  <w15:appearance w15:val="hidden"/>
                                </w:sdtPr>
                                <w:sdtEndPr/>
                                <w:sdtContent>
                                  <w:p w14:paraId="45782106" w14:textId="77777777" w:rsidR="00C20A20" w:rsidRPr="00152ED6" w:rsidRDefault="005B3210" w:rsidP="005B3210">
                                    <w:pPr>
                                      <w:pStyle w:val="ChartText"/>
                                    </w:pPr>
                                    <w:r w:rsidRPr="005B3210">
                                      <w:t>Market Shape</w:t>
                                    </w:r>
                                  </w:p>
                                </w:sdtContent>
                              </w:sdt>
                            </w:txbxContent>
                          </wps:txbx>
                          <wps:bodyPr rot="0" vert="horz" wrap="square" lIns="91440" tIns="45720" rIns="91440" bIns="45720" anchor="t" anchorCtr="0">
                            <a:spAutoFit/>
                          </wps:bodyPr>
                        </wps:wsp>
                      </wpg:grpSp>
                    </wpg:wgp>
                  </a:graphicData>
                </a:graphic>
              </wp:inline>
            </w:drawing>
          </mc:Choice>
          <mc:Fallback>
            <w:pict>
              <v:group w14:anchorId="03E270A0" id="Group 2" o:spid="_x0000_s1026" alt="SWOT graphic" style="width:250.55pt;height:266.65pt;mso-position-horizontal-relative:char;mso-position-vertical-relative:line" coordsize="31821,33864" o:gfxdata="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&#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">
                <v:oval id="Oval 24" o:spid="_x0000_s1027" alt="Oval" style="position:absolute;top:423;width:31821;height:3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" fillcolor="#ec7216 [3209]" stroked="f" strokeweight="1pt">
                  <v:stroke joinstyle="miter"/>
                  <v:textbox inset=",0">
                    <w:txbxContent>
                      <w:p w14:paraId="04DCE599" w14:textId="77777777" w:rsidR="00C20A20" w:rsidRPr="00CA68BE" w:rsidRDefault="00C20A20" w:rsidP="00C20A20">
                        <w:pPr>
                          <w:rPr>
                            <w:lang w:val="ru-RU"/>
                          </w:rPr>
                        </w:pPr>
                      </w:p>
                    </w:txbxContent>
                  </v:textbox>
                </v:oval>
                <v:oval id="Oval 23" o:spid="_x0000_s1028" alt="Oval" style="position:absolute;left:2032;top:4656;width:27727;height:27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" fillcolor="#107082 [3205]" strokecolor="window"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1" o:spid="_x0000_s1029" type="#_x0000_t75" alt="Pie chart" style="position:absolute;left:4511;top:9814;width:22860;height:22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">
                  <v:imagedata r:id="rId12" o:title=""/>
                  <o:lock v:ext="edit" aspectratio="f"/>
                </v:shape>
                <v:group id="Group 29" o:spid="_x0000_s1030" alt="Text" style="position:absolute;left:5919;width:20079;height:28112" coordorigin="-7,-334" coordsize="20091,2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202" coordsize="21600,21600" o:spt="202" path="m,l,21600r21600,l21600,xe">
                    <v:stroke joinstyle="miter"/>
                    <v:path gradientshapeok="t" o:connecttype="rect"/>
                  </v:shapetype>
                  <v:shape id="_x0000_s1031" type="#_x0000_t202" style="position:absolute;left:-7;top:-334;width:20091;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sdt>
                          <w:sdtPr>
                            <w:id w:val="1740441698"/>
                            <w:placeholder>
                              <w:docPart w:val="BEC7FE40D6534A45B5BA7F00C1111DD3"/>
                            </w:placeholder>
                            <w:temporary/>
                            <w:showingPlcHdr/>
                            <w15:appearance w15:val="hidden"/>
                          </w:sdtPr>
                          <w:sdtEndPr/>
                          <w:sdtContent>
                            <w:p w14:paraId="035E9001" w14:textId="77777777" w:rsidR="00C20A20" w:rsidRPr="00152ED6" w:rsidRDefault="005B3210" w:rsidP="005B3210">
                              <w:pPr>
                                <w:pStyle w:val="ChartText"/>
                              </w:pPr>
                              <w:r w:rsidRPr="005B3210">
                                <w:t>Total Available</w:t>
                              </w:r>
                              <w:r w:rsidRPr="005B3210">
                                <w:br/>
                                <w:t>Market (TAM</w:t>
                              </w:r>
                              <w:r>
                                <w:t>)</w:t>
                              </w:r>
                            </w:p>
                          </w:sdtContent>
                        </w:sdt>
                      </w:txbxContent>
                    </v:textbox>
                  </v:shape>
                  <v:shape id="_x0000_s1032" type="#_x0000_t202" style="position:absolute;left:-6;top:5048;width:20071;height:5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sdt>
                          <w:sdtPr>
                            <w:id w:val="1783840897"/>
                            <w:temporary/>
                            <w:showingPlcHdr/>
                            <w15:appearance w15:val="hidden"/>
                          </w:sdtPr>
                          <w:sdtEndPr/>
                          <w:sdtContent>
                            <w:p w14:paraId="3B2CFF55" w14:textId="77777777" w:rsidR="00C20A20" w:rsidRPr="005B3210" w:rsidRDefault="005B3210" w:rsidP="005B3210">
                              <w:pPr>
                                <w:pStyle w:val="ChartText"/>
                              </w:pPr>
                              <w:r w:rsidRPr="005B3210">
                                <w:t>Serviceable Available</w:t>
                              </w:r>
                              <w:r w:rsidRPr="005B3210">
                                <w:br/>
                                <w:t>Market (SAM)</w:t>
                              </w:r>
                            </w:p>
                          </w:sdtContent>
                        </w:sdt>
                      </w:txbxContent>
                    </v:textbox>
                  </v:shape>
                  <v:shape id="_x0000_s1033" type="#_x0000_t202" style="position:absolute;left:3985;top:12709;width:11977;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sdt>
                          <w:sdtPr>
                            <w:id w:val="1938559128"/>
                            <w:temporary/>
                            <w:showingPlcHdr/>
                            <w15:appearance w15:val="hidden"/>
                          </w:sdtPr>
                          <w:sdtEndPr/>
                          <w:sdtContent>
                            <w:p w14:paraId="2DCDEAD9" w14:textId="77777777" w:rsidR="00C20A20" w:rsidRPr="00152ED6" w:rsidRDefault="005B3210" w:rsidP="005B3210">
                              <w:pPr>
                                <w:pStyle w:val="ChartText"/>
                              </w:pPr>
                              <w:r w:rsidRPr="005B3210">
                                <w:t>Target Market</w:t>
                              </w:r>
                            </w:p>
                          </w:sdtContent>
                        </w:sdt>
                      </w:txbxContent>
                    </v:textbox>
                  </v:shape>
                  <v:shape id="_x0000_s1034" type="#_x0000_t202" style="position:absolute;left:10430;top:22330;width:7695;height:5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sdt>
                          <w:sdtPr>
                            <w:id w:val="792873070"/>
                            <w:temporary/>
                            <w:showingPlcHdr/>
                            <w15:appearance w15:val="hidden"/>
                          </w:sdtPr>
                          <w:sdtEndPr/>
                          <w:sdtContent>
                            <w:p w14:paraId="45782106" w14:textId="77777777" w:rsidR="00C20A20" w:rsidRPr="00152ED6" w:rsidRDefault="005B3210" w:rsidP="005B3210">
                              <w:pPr>
                                <w:pStyle w:val="ChartText"/>
                              </w:pPr>
                              <w:r w:rsidRPr="005B3210">
                                <w:t>Market Shape</w:t>
                              </w:r>
                            </w:p>
                          </w:sdtContent>
                        </w:sdt>
                      </w:txbxContent>
                    </v:textbox>
                  </v:shape>
                </v:group>
                <w10:anchorlock/>
              </v:group>
              <o:OLEObject Type="Embed" ProgID="Excel.Chart.8" ShapeID="Chart 21" DrawAspect="Content" ObjectID="_1632510262" r:id="rId13">
                <o:FieldCodes>\s</o:FieldCodes>
              </o:OLEObject>
            </w:pict>
          </mc:Fallback>
        </mc:AlternateContent>
      </w:r>
    </w:p>
    <w:sdt>
      <w:sdtPr>
        <w:id w:val="1072232613"/>
        <w:placeholder>
          <w:docPart w:val="FBD4FADD3DA4438DB87E5984622A0C4F"/>
        </w:placeholder>
        <w:temporary/>
        <w:showingPlcHdr/>
        <w15:appearance w15:val="hidden"/>
      </w:sdtPr>
      <w:sdtEndPr/>
      <w:sdtContent>
        <w:p w14:paraId="6DBD607D" w14:textId="77777777" w:rsidR="00F63BD1" w:rsidRDefault="009634CB" w:rsidP="009634CB">
          <w:r w:rsidRPr="009634CB">
            <w:t>When segmenting the market, start by defining the Total Available Market (TAM), then Serviceable Available Market (SAM), and finally Target Market (TM).</w:t>
          </w:r>
        </w:p>
      </w:sdtContent>
    </w:sdt>
    <w:p w14:paraId="152B8643" w14:textId="77777777" w:rsidR="009634CB" w:rsidRPr="00F63BD1" w:rsidRDefault="00143E93" w:rsidP="009634CB">
      <w:pPr>
        <w:pStyle w:val="ListBullet"/>
      </w:pPr>
      <w:sdt>
        <w:sdtPr>
          <w:rPr>
            <w:rStyle w:val="Bold"/>
          </w:rPr>
          <w:id w:val="800344719"/>
          <w:placeholder>
            <w:docPart w:val="89D2220CDF6448D782400DCDF6FEEBD2"/>
          </w:placeholder>
          <w:temporary/>
          <w:showingPlcHdr/>
          <w15:appearance w15:val="hidden"/>
        </w:sdtPr>
        <w:sdtEndPr>
          <w:rPr>
            <w:rStyle w:val="Bold"/>
          </w:rPr>
        </w:sdtEndPr>
        <w:sdtContent>
          <w:r w:rsidR="009634CB" w:rsidRPr="002E6D69">
            <w:rPr>
              <w:rStyle w:val="Bold"/>
            </w:rPr>
            <w:t>Total Available Market –</w:t>
          </w:r>
        </w:sdtContent>
      </w:sdt>
      <w:r w:rsidR="009634CB" w:rsidRPr="00F63BD1">
        <w:rPr>
          <w:rStyle w:val="Bold"/>
        </w:rPr>
        <w:t xml:space="preserve"> </w:t>
      </w:r>
      <w:sdt>
        <w:sdtPr>
          <w:id w:val="-1475673733"/>
          <w:placeholder>
            <w:docPart w:val="C4F0CBB73D9B420B9BF70D5C38F25B19"/>
          </w:placeholder>
          <w:temporary/>
          <w:showingPlcHdr/>
          <w15:appearance w15:val="hidden"/>
        </w:sdtPr>
        <w:sdtEndPr/>
        <w:sdtContent>
          <w:r w:rsidR="009634CB" w:rsidRPr="009634CB">
            <w:t xml:space="preserve">This represents the entire industry the business is operating in. It includes all the different types of customers who are potentially interested in the company’s services. For example, if operating a home-based bakery, the TAM is everyone who is </w:t>
          </w:r>
          <w:r w:rsidR="009634CB" w:rsidRPr="009634CB">
            <w:lastRenderedPageBreak/>
            <w:t>interested in buying baked products. Provide data on the number of prospects in the industry, for example, businesses, households, etc.</w:t>
          </w:r>
        </w:sdtContent>
      </w:sdt>
    </w:p>
    <w:p w14:paraId="41CA6CB7" w14:textId="77777777" w:rsidR="009634CB" w:rsidRPr="00F63BD1" w:rsidRDefault="00143E93" w:rsidP="009634CB">
      <w:pPr>
        <w:pStyle w:val="ListBullet"/>
      </w:pPr>
      <w:sdt>
        <w:sdtPr>
          <w:rPr>
            <w:rStyle w:val="Bold"/>
          </w:rPr>
          <w:id w:val="540015340"/>
          <w:placeholder>
            <w:docPart w:val="52673C8EF4A84650B27D0422CC94E98F"/>
          </w:placeholder>
          <w:temporary/>
          <w:showingPlcHdr/>
          <w15:appearance w15:val="hidden"/>
        </w:sdtPr>
        <w:sdtEndPr>
          <w:rPr>
            <w:rStyle w:val="Bold"/>
          </w:rPr>
        </w:sdtEndPr>
        <w:sdtContent>
          <w:r w:rsidR="009634CB" w:rsidRPr="002E6D69">
            <w:rPr>
              <w:rStyle w:val="Bold"/>
            </w:rPr>
            <w:t>Serviceable Available Market –</w:t>
          </w:r>
        </w:sdtContent>
      </w:sdt>
      <w:r w:rsidR="009634CB" w:rsidRPr="00F63BD1">
        <w:rPr>
          <w:rStyle w:val="Bold"/>
        </w:rPr>
        <w:t xml:space="preserve"> </w:t>
      </w:r>
      <w:sdt>
        <w:sdtPr>
          <w:id w:val="-1703627045"/>
          <w:placeholder>
            <w:docPart w:val="33A883D324274BC285C772341AD8B6A5"/>
          </w:placeholder>
          <w:temporary/>
          <w:showingPlcHdr/>
          <w15:appearance w15:val="hidden"/>
        </w:sdtPr>
        <w:sdtEndPr/>
        <w:sdtContent>
          <w:r w:rsidR="009634CB" w:rsidRPr="009634CB">
            <w:t>This is a subset of TAM and represents all the customers that the business can effectively serve. As a home-based bakery, for example, it may not be possible to serve everyone in the country. Therefore, the SAM may need to be defined according to geography. It would be reasonable to sell products to people in nearby towns.</w:t>
          </w:r>
        </w:sdtContent>
      </w:sdt>
    </w:p>
    <w:p w14:paraId="0DB9810D" w14:textId="77777777" w:rsidR="009634CB" w:rsidRPr="00F63BD1" w:rsidRDefault="00143E93" w:rsidP="009634CB">
      <w:pPr>
        <w:pStyle w:val="ListBullet"/>
      </w:pPr>
      <w:sdt>
        <w:sdtPr>
          <w:rPr>
            <w:rStyle w:val="Bold"/>
          </w:rPr>
          <w:id w:val="1396013039"/>
          <w:placeholder>
            <w:docPart w:val="AE93619B3B8344D08FA532AF6F6293D1"/>
          </w:placeholder>
          <w:temporary/>
          <w:showingPlcHdr/>
          <w15:appearance w15:val="hidden"/>
        </w:sdtPr>
        <w:sdtEndPr>
          <w:rPr>
            <w:rStyle w:val="Bold"/>
          </w:rPr>
        </w:sdtEndPr>
        <w:sdtContent>
          <w:r w:rsidR="009634CB" w:rsidRPr="002E6D69">
            <w:rPr>
              <w:rStyle w:val="Bold"/>
            </w:rPr>
            <w:t>Target Market –</w:t>
          </w:r>
        </w:sdtContent>
      </w:sdt>
      <w:r w:rsidR="009634CB" w:rsidRPr="00F63BD1">
        <w:rPr>
          <w:rStyle w:val="Bold"/>
        </w:rPr>
        <w:t xml:space="preserve"> </w:t>
      </w:r>
      <w:sdt>
        <w:sdtPr>
          <w:id w:val="1749384133"/>
          <w:placeholder>
            <w:docPart w:val="363DD42B04D543549D03F88DB894BAB7"/>
          </w:placeholder>
          <w:temporary/>
          <w:showingPlcHdr/>
          <w15:appearance w15:val="hidden"/>
        </w:sdtPr>
        <w:sdtEndPr/>
        <w:sdtContent>
          <w:r w:rsidR="009634CB" w:rsidRPr="009634CB">
            <w:t>This is a subset of SAM and represents the specific intended customers to serve. For example, it is possible to segment the target market according to criteria such as price (high-priced versus low-priced), quality, geography, occasion (kid’s birthday cakes, pastries for office workers), and others. Ask why the business is selecting a particular target market. By narrowing down on the target market, it will be easier to focus sales and marketing efforts on the type of customers who are most likely to buy the business’ products.</w:t>
          </w:r>
        </w:sdtContent>
      </w:sdt>
    </w:p>
    <w:sdt>
      <w:sdtPr>
        <w:id w:val="1165203229"/>
        <w:placeholder>
          <w:docPart w:val="B726326C98FC430E857B2AD66F6E2E58"/>
        </w:placeholder>
        <w:temporary/>
        <w:showingPlcHdr/>
        <w15:appearance w15:val="hidden"/>
      </w:sdtPr>
      <w:sdtEndPr/>
      <w:sdtContent>
        <w:p w14:paraId="209877A9" w14:textId="77777777" w:rsidR="005901CF" w:rsidRDefault="009634CB" w:rsidP="009634CB">
          <w:r w:rsidRPr="009634CB">
            <w:t>As the business grows, it will be able to evaluate the percentage of the target market it is reaching. This is known as market share. Use graphs and charts to describe the percentage market share within the next 2 to 3 years.</w:t>
          </w:r>
        </w:p>
      </w:sdtContent>
    </w:sdt>
    <w:p w14:paraId="1433611E" w14:textId="77777777" w:rsidR="005901CF" w:rsidRDefault="005901CF">
      <w:r>
        <w:br w:type="page"/>
      </w:r>
    </w:p>
    <w:sdt>
      <w:sdtPr>
        <w:id w:val="-468355159"/>
        <w:placeholder>
          <w:docPart w:val="BD6D9C2E9B444F34A9570ACFE21DAB80"/>
        </w:placeholder>
        <w:temporary/>
        <w:showingPlcHdr/>
        <w15:appearance w15:val="hidden"/>
      </w:sdtPr>
      <w:sdtEndPr/>
      <w:sdtContent>
        <w:p w14:paraId="122183C2" w14:textId="77777777" w:rsidR="00F63BD1" w:rsidRDefault="006D40ED" w:rsidP="006D40ED">
          <w:pPr>
            <w:pStyle w:val="Heading1"/>
          </w:pPr>
          <w:r w:rsidRPr="006D40ED">
            <w:t>Competition</w:t>
          </w:r>
        </w:p>
      </w:sdtContent>
    </w:sdt>
    <w:sdt>
      <w:sdtPr>
        <w:id w:val="-2030480098"/>
        <w:placeholder>
          <w:docPart w:val="44003211200948AEA09E8A9253407776"/>
        </w:placeholder>
        <w:temporary/>
        <w:showingPlcHdr/>
        <w15:appearance w15:val="hidden"/>
      </w:sdtPr>
      <w:sdtEndPr/>
      <w:sdtContent>
        <w:p w14:paraId="2AC8645F" w14:textId="77777777" w:rsidR="006D40ED" w:rsidRPr="006D40ED" w:rsidRDefault="006D40ED" w:rsidP="006D40ED">
          <w:r w:rsidRPr="006D40ED">
            <w:t xml:space="preserve">In this section, analyze and dissect the business rivals. Competitive analysis enables the owner to know more about and gain a deeper understanding of the business’ competitors. Make sure that this section describes clearly how the company’s solutions are better for consumers compared to the competitors identified. </w:t>
          </w:r>
        </w:p>
        <w:p w14:paraId="64BF6182" w14:textId="77777777" w:rsidR="006D40ED" w:rsidRDefault="006D40ED" w:rsidP="006D40ED">
          <w:r w:rsidRPr="006D40ED">
            <w:t>Here are some factors to consider when analyzing the competition:</w:t>
          </w:r>
        </w:p>
      </w:sdtContent>
    </w:sdt>
    <w:p w14:paraId="1D0C9FA1" w14:textId="77777777" w:rsidR="006D40ED" w:rsidRPr="00F63BD1" w:rsidRDefault="00143E93" w:rsidP="006D40ED">
      <w:pPr>
        <w:pStyle w:val="ListBullet"/>
      </w:pPr>
      <w:sdt>
        <w:sdtPr>
          <w:rPr>
            <w:rStyle w:val="Bold"/>
          </w:rPr>
          <w:id w:val="148021892"/>
          <w:placeholder>
            <w:docPart w:val="99BE8F61101847D2BD1A45B4A5DC6D3A"/>
          </w:placeholder>
          <w:temporary/>
          <w:showingPlcHdr/>
          <w15:appearance w15:val="hidden"/>
        </w:sdtPr>
        <w:sdtEndPr>
          <w:rPr>
            <w:rStyle w:val="Bold"/>
          </w:rPr>
        </w:sdtEndPr>
        <w:sdtContent>
          <w:r w:rsidR="006D40ED" w:rsidRPr="002E6D69">
            <w:rPr>
              <w:rStyle w:val="Bold"/>
            </w:rPr>
            <w:t>Direct competitors -</w:t>
          </w:r>
        </w:sdtContent>
      </w:sdt>
      <w:r w:rsidR="006D40ED" w:rsidRPr="00F63BD1">
        <w:rPr>
          <w:rStyle w:val="Bold"/>
        </w:rPr>
        <w:t xml:space="preserve"> </w:t>
      </w:r>
      <w:sdt>
        <w:sdtPr>
          <w:id w:val="218180770"/>
          <w:placeholder>
            <w:docPart w:val="C227E9BC143F4C3CBFDD731184FD58AD"/>
          </w:placeholder>
          <w:temporary/>
          <w:showingPlcHdr/>
          <w15:appearance w15:val="hidden"/>
        </w:sdtPr>
        <w:sdtEndPr/>
        <w:sdtContent>
          <w:r w:rsidR="006D40ED" w:rsidRPr="006D40ED">
            <w:t>When identifying competitors, focus on those who are providing products or services that are similar to the business. How long have they been in business?</w:t>
          </w:r>
        </w:sdtContent>
      </w:sdt>
    </w:p>
    <w:p w14:paraId="0854B072" w14:textId="77777777" w:rsidR="006D40ED" w:rsidRPr="00F63BD1" w:rsidRDefault="00143E93" w:rsidP="006D40ED">
      <w:pPr>
        <w:pStyle w:val="ListBullet"/>
      </w:pPr>
      <w:sdt>
        <w:sdtPr>
          <w:rPr>
            <w:rStyle w:val="Bold"/>
          </w:rPr>
          <w:id w:val="-1740015359"/>
          <w:placeholder>
            <w:docPart w:val="0CD76D79421145DB88215181869373C6"/>
          </w:placeholder>
          <w:temporary/>
          <w:showingPlcHdr/>
          <w15:appearance w15:val="hidden"/>
        </w:sdtPr>
        <w:sdtEndPr>
          <w:rPr>
            <w:rStyle w:val="Bold"/>
          </w:rPr>
        </w:sdtEndPr>
        <w:sdtContent>
          <w:bookmarkStart w:id="1" w:name="_Hlk817801"/>
          <w:r w:rsidR="006D40ED" w:rsidRPr="002E6D69">
            <w:rPr>
              <w:rStyle w:val="Bold"/>
            </w:rPr>
            <w:t>Competitor strengths and weaknesses –</w:t>
          </w:r>
          <w:bookmarkEnd w:id="1"/>
        </w:sdtContent>
      </w:sdt>
      <w:r w:rsidR="006D40ED" w:rsidRPr="00F63BD1">
        <w:rPr>
          <w:rStyle w:val="Bold"/>
        </w:rPr>
        <w:t xml:space="preserve"> </w:t>
      </w:r>
      <w:sdt>
        <w:sdtPr>
          <w:id w:val="1901091298"/>
          <w:placeholder>
            <w:docPart w:val="F3DA5DAF28124BD8B0347A7672CDDC78"/>
          </w:placeholder>
          <w:temporary/>
          <w:showingPlcHdr/>
          <w15:appearance w15:val="hidden"/>
        </w:sdtPr>
        <w:sdtEndPr/>
        <w:sdtContent>
          <w:r w:rsidR="006D40ED" w:rsidRPr="006D40ED">
            <w:t>Determine what competitors are good at and what they are not offering. Use creativity to identify opportunities that rivals do not have.</w:t>
          </w:r>
        </w:sdtContent>
      </w:sdt>
    </w:p>
    <w:p w14:paraId="3401A76F" w14:textId="77777777" w:rsidR="006D40ED" w:rsidRPr="00F63BD1" w:rsidRDefault="00143E93" w:rsidP="006D40ED">
      <w:pPr>
        <w:pStyle w:val="ListBullet"/>
      </w:pPr>
      <w:sdt>
        <w:sdtPr>
          <w:rPr>
            <w:rStyle w:val="Bold"/>
          </w:rPr>
          <w:id w:val="2105302714"/>
          <w:placeholder>
            <w:docPart w:val="C6F65C4EA19A4F53A04E00C08C029BCA"/>
          </w:placeholder>
          <w:temporary/>
          <w:showingPlcHdr/>
          <w15:appearance w15:val="hidden"/>
        </w:sdtPr>
        <w:sdtEndPr>
          <w:rPr>
            <w:rStyle w:val="Bold"/>
          </w:rPr>
        </w:sdtEndPr>
        <w:sdtContent>
          <w:bookmarkStart w:id="2" w:name="_Hlk817805"/>
          <w:r w:rsidR="006D40ED" w:rsidRPr="002E6D69">
            <w:rPr>
              <w:rStyle w:val="Bold"/>
            </w:rPr>
            <w:t>Status quo –</w:t>
          </w:r>
          <w:bookmarkEnd w:id="2"/>
        </w:sdtContent>
      </w:sdt>
      <w:r w:rsidR="006D40ED" w:rsidRPr="00F63BD1">
        <w:rPr>
          <w:rStyle w:val="Bold"/>
        </w:rPr>
        <w:t xml:space="preserve"> </w:t>
      </w:r>
      <w:sdt>
        <w:sdtPr>
          <w:id w:val="1607615638"/>
          <w:placeholder>
            <w:docPart w:val="7A9AA08D96B7446C90222E4BB0459D97"/>
          </w:placeholder>
          <w:temporary/>
          <w:showingPlcHdr/>
          <w15:appearance w15:val="hidden"/>
        </w:sdtPr>
        <w:sdtEndPr/>
        <w:sdtContent>
          <w:r w:rsidR="006D40ED" w:rsidRPr="006D40ED">
            <w:t>Examine the mindset of the other businesses and target customers. Does the business intend to introduce a new idea that will disrupt how things are done?</w:t>
          </w:r>
        </w:sdtContent>
      </w:sdt>
    </w:p>
    <w:p w14:paraId="3E8112A2" w14:textId="77777777" w:rsidR="006D40ED" w:rsidRPr="00F63BD1" w:rsidRDefault="00143E93" w:rsidP="006D40ED">
      <w:pPr>
        <w:pStyle w:val="ListBullet"/>
      </w:pPr>
      <w:sdt>
        <w:sdtPr>
          <w:rPr>
            <w:rStyle w:val="Bold"/>
          </w:rPr>
          <w:id w:val="2010401781"/>
          <w:placeholder>
            <w:docPart w:val="3F8CA17A3BB34762970D759A1BF8B9CE"/>
          </w:placeholder>
          <w:temporary/>
          <w:showingPlcHdr/>
          <w15:appearance w15:val="hidden"/>
        </w:sdtPr>
        <w:sdtEndPr>
          <w:rPr>
            <w:rStyle w:val="Bold"/>
          </w:rPr>
        </w:sdtEndPr>
        <w:sdtContent>
          <w:r w:rsidR="006D40ED" w:rsidRPr="002E6D69">
            <w:rPr>
              <w:rStyle w:val="Bold"/>
            </w:rPr>
            <w:t>Messaging –</w:t>
          </w:r>
        </w:sdtContent>
      </w:sdt>
      <w:r w:rsidR="006D40ED" w:rsidRPr="00F63BD1">
        <w:rPr>
          <w:rStyle w:val="Bold"/>
        </w:rPr>
        <w:t xml:space="preserve"> </w:t>
      </w:r>
      <w:sdt>
        <w:sdtPr>
          <w:id w:val="1024525590"/>
          <w:placeholder>
            <w:docPart w:val="79334A24E3BE4C8AA97C59132DF36FAA"/>
          </w:placeholder>
          <w:temporary/>
          <w:showingPlcHdr/>
          <w15:appearance w15:val="hidden"/>
        </w:sdtPr>
        <w:sdtEndPr/>
        <w:sdtContent>
          <w:r w:rsidR="006D40ED" w:rsidRPr="006D40ED">
            <w:t>How will the package of this business’ services overcome the competition?</w:t>
          </w:r>
        </w:sdtContent>
      </w:sdt>
    </w:p>
    <w:p w14:paraId="78B4AB5D" w14:textId="77777777" w:rsidR="005901CF" w:rsidRDefault="00143E93" w:rsidP="006D40ED">
      <w:pPr>
        <w:pStyle w:val="ListBullet"/>
      </w:pPr>
      <w:sdt>
        <w:sdtPr>
          <w:rPr>
            <w:rStyle w:val="Bold"/>
          </w:rPr>
          <w:id w:val="1582567946"/>
          <w:placeholder>
            <w:docPart w:val="F620BEEEA8E54363B3CFE0CBD5C62DD1"/>
          </w:placeholder>
          <w:temporary/>
          <w:showingPlcHdr/>
          <w15:appearance w15:val="hidden"/>
        </w:sdtPr>
        <w:sdtEndPr>
          <w:rPr>
            <w:rStyle w:val="Bold"/>
          </w:rPr>
        </w:sdtEndPr>
        <w:sdtContent>
          <w:r w:rsidR="006D40ED" w:rsidRPr="002E6D69">
            <w:rPr>
              <w:rStyle w:val="Bold"/>
            </w:rPr>
            <w:t>Uniqueness -</w:t>
          </w:r>
        </w:sdtContent>
      </w:sdt>
      <w:r w:rsidR="006D40ED" w:rsidRPr="00F63BD1">
        <w:rPr>
          <w:rStyle w:val="Bold"/>
        </w:rPr>
        <w:t xml:space="preserve"> </w:t>
      </w:r>
      <w:sdt>
        <w:sdtPr>
          <w:id w:val="1615948479"/>
          <w:placeholder>
            <w:docPart w:val="F6BE3CDFB09344728F3FBC3AD0F39373"/>
          </w:placeholder>
          <w:temporary/>
          <w:showingPlcHdr/>
          <w15:appearance w15:val="hidden"/>
        </w:sdtPr>
        <w:sdtEndPr/>
        <w:sdtContent>
          <w:r w:rsidR="006D40ED" w:rsidRPr="006D40ED">
            <w:t>What advantages does the business have over the competition? Why will the company’s service stand out and capture market share?</w:t>
          </w:r>
        </w:sdtContent>
      </w:sdt>
    </w:p>
    <w:p w14:paraId="461EF8CF" w14:textId="77777777" w:rsidR="005901CF" w:rsidRDefault="005901CF">
      <w:r>
        <w:br w:type="page"/>
      </w:r>
    </w:p>
    <w:sdt>
      <w:sdtPr>
        <w:id w:val="-476764424"/>
        <w:placeholder>
          <w:docPart w:val="DE76C1F0884E4004804BB3AE8AB711FF"/>
        </w:placeholder>
        <w:temporary/>
        <w:showingPlcHdr/>
        <w15:appearance w15:val="hidden"/>
      </w:sdtPr>
      <w:sdtEndPr/>
      <w:sdtContent>
        <w:p w14:paraId="2D3BF7F0" w14:textId="77777777" w:rsidR="00F63BD1" w:rsidRDefault="006D40ED" w:rsidP="006D40ED">
          <w:pPr>
            <w:pStyle w:val="Heading1"/>
          </w:pPr>
          <w:r w:rsidRPr="006D40ED">
            <w:t>SWOT Analysis</w:t>
          </w:r>
        </w:p>
      </w:sdtContent>
    </w:sdt>
    <w:sdt>
      <w:sdtPr>
        <w:id w:val="-880022218"/>
        <w:placeholder>
          <w:docPart w:val="492B21429B524F378BB2BDDABE6BCA4E"/>
        </w:placeholder>
        <w:temporary/>
        <w:showingPlcHdr/>
        <w15:appearance w15:val="hidden"/>
      </w:sdtPr>
      <w:sdtEndPr/>
      <w:sdtContent>
        <w:p w14:paraId="70A38AC0" w14:textId="77777777" w:rsidR="00F63BD1" w:rsidRDefault="006D40ED" w:rsidP="00F63BD1">
          <w:r w:rsidRPr="006D40ED">
            <w:t>A SWOT analysis is a useful tool for evaluating the business by zooming in on its strengths, weaknesses, opportunities available, and potential threats. Consider the following:</w:t>
          </w:r>
        </w:p>
      </w:sdtContent>
    </w:sdt>
    <w:p w14:paraId="4D0EDC6A" w14:textId="77777777" w:rsidR="006D40ED" w:rsidRPr="00F63BD1" w:rsidRDefault="00143E93" w:rsidP="006D40ED">
      <w:pPr>
        <w:pStyle w:val="ListBullet"/>
      </w:pPr>
      <w:sdt>
        <w:sdtPr>
          <w:rPr>
            <w:rStyle w:val="Bold"/>
          </w:rPr>
          <w:id w:val="2115474810"/>
          <w:placeholder>
            <w:docPart w:val="55D640E631F6405EB5EF2FD832825C0C"/>
          </w:placeholder>
          <w:temporary/>
          <w:showingPlcHdr/>
          <w15:appearance w15:val="hidden"/>
        </w:sdtPr>
        <w:sdtEndPr>
          <w:rPr>
            <w:rStyle w:val="Bold"/>
          </w:rPr>
        </w:sdtEndPr>
        <w:sdtContent>
          <w:r w:rsidR="006D40ED" w:rsidRPr="002E6D69">
            <w:rPr>
              <w:rStyle w:val="Bold"/>
            </w:rPr>
            <w:t>Strengths –</w:t>
          </w:r>
        </w:sdtContent>
      </w:sdt>
      <w:r w:rsidR="006D40ED" w:rsidRPr="00F63BD1">
        <w:rPr>
          <w:rStyle w:val="Bold"/>
        </w:rPr>
        <w:t xml:space="preserve"> </w:t>
      </w:r>
      <w:sdt>
        <w:sdtPr>
          <w:id w:val="-794758685"/>
          <w:placeholder>
            <w:docPart w:val="F55406866039470EAE758316DCF7A2C2"/>
          </w:placeholder>
          <w:temporary/>
          <w:showingPlcHdr/>
          <w15:appearance w15:val="hidden"/>
        </w:sdtPr>
        <w:sdtEndPr/>
        <w:sdtContent>
          <w:r w:rsidR="006D40ED" w:rsidRPr="006D40ED">
            <w:t>What strengths does the company have now and how will these strengths evolve moving forward?</w:t>
          </w:r>
        </w:sdtContent>
      </w:sdt>
    </w:p>
    <w:p w14:paraId="4E2AA14E" w14:textId="77777777" w:rsidR="006D40ED" w:rsidRPr="00F63BD1" w:rsidRDefault="00143E93" w:rsidP="006D40ED">
      <w:pPr>
        <w:pStyle w:val="ListBullet"/>
      </w:pPr>
      <w:sdt>
        <w:sdtPr>
          <w:rPr>
            <w:rStyle w:val="Bold"/>
          </w:rPr>
          <w:id w:val="200907620"/>
          <w:placeholder>
            <w:docPart w:val="DEC94795CDB4498C8B38B7C7B22F5A3A"/>
          </w:placeholder>
          <w:temporary/>
          <w:showingPlcHdr/>
          <w15:appearance w15:val="hidden"/>
        </w:sdtPr>
        <w:sdtEndPr>
          <w:rPr>
            <w:rStyle w:val="Bold"/>
          </w:rPr>
        </w:sdtEndPr>
        <w:sdtContent>
          <w:r w:rsidR="006D40ED" w:rsidRPr="002E6D69">
            <w:rPr>
              <w:rStyle w:val="Bold"/>
            </w:rPr>
            <w:t>Weaknesses –</w:t>
          </w:r>
        </w:sdtContent>
      </w:sdt>
      <w:r w:rsidR="006D40ED" w:rsidRPr="00F63BD1">
        <w:rPr>
          <w:rStyle w:val="Bold"/>
        </w:rPr>
        <w:t xml:space="preserve"> </w:t>
      </w:r>
      <w:sdt>
        <w:sdtPr>
          <w:id w:val="-1124765416"/>
          <w:placeholder>
            <w:docPart w:val="333F08A8DF7C424D85FF57F8655B6954"/>
          </w:placeholder>
          <w:temporary/>
          <w:showingPlcHdr/>
          <w15:appearance w15:val="hidden"/>
        </w:sdtPr>
        <w:sdtEndPr/>
        <w:sdtContent>
          <w:r w:rsidR="006D40ED" w:rsidRPr="006D40ED">
            <w:t>What are the deficiencies in the services? Which areas of the business should be improved first?</w:t>
          </w:r>
        </w:sdtContent>
      </w:sdt>
    </w:p>
    <w:p w14:paraId="547AFC29" w14:textId="77777777" w:rsidR="006D40ED" w:rsidRPr="00F63BD1" w:rsidRDefault="00143E93" w:rsidP="006D40ED">
      <w:pPr>
        <w:pStyle w:val="ListBullet"/>
      </w:pPr>
      <w:sdt>
        <w:sdtPr>
          <w:rPr>
            <w:rStyle w:val="Bold"/>
          </w:rPr>
          <w:id w:val="93681815"/>
          <w:placeholder>
            <w:docPart w:val="32C18ABBE0C84C9A85A164AC9BC0A629"/>
          </w:placeholder>
          <w:temporary/>
          <w:showingPlcHdr/>
          <w15:appearance w15:val="hidden"/>
        </w:sdtPr>
        <w:sdtEndPr>
          <w:rPr>
            <w:rStyle w:val="Bold"/>
          </w:rPr>
        </w:sdtEndPr>
        <w:sdtContent>
          <w:r w:rsidR="006D40ED" w:rsidRPr="002E6D69">
            <w:rPr>
              <w:rStyle w:val="Bold"/>
            </w:rPr>
            <w:t>Opportunities –</w:t>
          </w:r>
        </w:sdtContent>
      </w:sdt>
      <w:r w:rsidR="006D40ED" w:rsidRPr="00F63BD1">
        <w:rPr>
          <w:rStyle w:val="Bold"/>
        </w:rPr>
        <w:t xml:space="preserve"> </w:t>
      </w:r>
      <w:sdt>
        <w:sdtPr>
          <w:id w:val="-1697003868"/>
          <w:placeholder>
            <w:docPart w:val="D3F5A2911D5749E192A028ECC95B16B1"/>
          </w:placeholder>
          <w:temporary/>
          <w:showingPlcHdr/>
          <w15:appearance w15:val="hidden"/>
        </w:sdtPr>
        <w:sdtEndPr/>
        <w:sdtContent>
          <w:r w:rsidR="006D40ED" w:rsidRPr="006D40ED">
            <w:t>How can the business leverage partnerships and new innovations to grow the business? Which other segments of the industry would the company consider entering in future?</w:t>
          </w:r>
        </w:sdtContent>
      </w:sdt>
    </w:p>
    <w:p w14:paraId="0D288E09" w14:textId="77777777" w:rsidR="006D40ED" w:rsidRPr="00F63BD1" w:rsidRDefault="00143E93" w:rsidP="006D40ED">
      <w:pPr>
        <w:pStyle w:val="ListBullet"/>
      </w:pPr>
      <w:sdt>
        <w:sdtPr>
          <w:rPr>
            <w:rStyle w:val="Bold"/>
          </w:rPr>
          <w:id w:val="-1002969636"/>
          <w:placeholder>
            <w:docPart w:val="D90FF92E1AB64E3B88651EE8D9548F0E"/>
          </w:placeholder>
          <w:temporary/>
          <w:showingPlcHdr/>
          <w15:appearance w15:val="hidden"/>
        </w:sdtPr>
        <w:sdtEndPr>
          <w:rPr>
            <w:rStyle w:val="Bold"/>
          </w:rPr>
        </w:sdtEndPr>
        <w:sdtContent>
          <w:r w:rsidR="006D40ED" w:rsidRPr="002E6D69">
            <w:rPr>
              <w:rStyle w:val="Bold"/>
            </w:rPr>
            <w:t>Threats –</w:t>
          </w:r>
        </w:sdtContent>
      </w:sdt>
      <w:r w:rsidR="006D40ED" w:rsidRPr="00F63BD1">
        <w:rPr>
          <w:rStyle w:val="Bold"/>
        </w:rPr>
        <w:t xml:space="preserve"> </w:t>
      </w:r>
      <w:sdt>
        <w:sdtPr>
          <w:id w:val="-1497256235"/>
          <w:placeholder>
            <w:docPart w:val="FBA4ACFC20034A21AC3D1F82B3D87BAF"/>
          </w:placeholder>
          <w:temporary/>
          <w:showingPlcHdr/>
          <w15:appearance w15:val="hidden"/>
        </w:sdtPr>
        <w:sdtEndPr/>
        <w:sdtContent>
          <w:r w:rsidR="006D40ED" w:rsidRPr="006D40ED">
            <w:t>Are there external factors (controllable and uncontrollable) that could potentially stifle cash flow or business growth?</w:t>
          </w:r>
        </w:sdtContent>
      </w:sdt>
    </w:p>
    <w:tbl>
      <w:tblPr>
        <w:tblW w:w="10080" w:type="dxa"/>
        <w:tblLayout w:type="fixed"/>
        <w:tblCellMar>
          <w:left w:w="115" w:type="dxa"/>
          <w:right w:w="115" w:type="dxa"/>
        </w:tblCellMar>
        <w:tblLook w:val="0600" w:firstRow="0" w:lastRow="0" w:firstColumn="0" w:lastColumn="0" w:noHBand="1" w:noVBand="1"/>
      </w:tblPr>
      <w:tblGrid>
        <w:gridCol w:w="2592"/>
        <w:gridCol w:w="4896"/>
        <w:gridCol w:w="2592"/>
      </w:tblGrid>
      <w:tr w:rsidR="006D40ED" w14:paraId="6265C11A" w14:textId="77777777" w:rsidTr="005A4318">
        <w:trPr>
          <w:trHeight w:val="2535"/>
        </w:trPr>
        <w:tc>
          <w:tcPr>
            <w:tcW w:w="2592" w:type="dxa"/>
          </w:tcPr>
          <w:bookmarkStart w:id="3" w:name="_GoBack" w:colFirst="0" w:colLast="2" w:displacedByCustomXml="next"/>
          <w:sdt>
            <w:sdtPr>
              <w:id w:val="841667111"/>
              <w:placeholder>
                <w:docPart w:val="B753EE8AFC794C7E8A8FE2BCE00EFD0A"/>
              </w:placeholder>
              <w:temporary/>
              <w:showingPlcHdr/>
              <w15:appearance w15:val="hidden"/>
            </w:sdtPr>
            <w:sdtEndPr/>
            <w:sdtContent>
              <w:p w14:paraId="67DD9A47" w14:textId="77777777" w:rsidR="006D40ED" w:rsidRDefault="006D40ED" w:rsidP="005A4318">
                <w:pPr>
                  <w:pStyle w:val="Graphheading1"/>
                </w:pPr>
                <w:r w:rsidRPr="008965F6">
                  <w:t>STRENGTHS</w:t>
                </w:r>
              </w:p>
            </w:sdtContent>
          </w:sdt>
          <w:sdt>
            <w:sdtPr>
              <w:id w:val="-1984383332"/>
              <w:placeholder>
                <w:docPart w:val="746CC86C9957468484BDA31EE31C3E09"/>
              </w:placeholder>
              <w:temporary/>
              <w:showingPlcHdr/>
              <w15:appearance w15:val="hidden"/>
            </w:sdtPr>
            <w:sdtEndPr/>
            <w:sdtContent>
              <w:p w14:paraId="3B7479AC" w14:textId="77777777" w:rsidR="006D40ED" w:rsidRPr="008965F6" w:rsidRDefault="006D40ED" w:rsidP="005A4318">
                <w:pPr>
                  <w:pStyle w:val="Graphbullet"/>
                </w:pPr>
                <w:r w:rsidRPr="008965F6">
                  <w:t>Advantage</w:t>
                </w:r>
              </w:p>
              <w:p w14:paraId="7E6C9A31" w14:textId="77777777" w:rsidR="006D40ED" w:rsidRPr="008965F6" w:rsidRDefault="006D40ED" w:rsidP="005A4318">
                <w:pPr>
                  <w:pStyle w:val="Graphbullet"/>
                </w:pPr>
                <w:r w:rsidRPr="008965F6">
                  <w:t>Capabilities</w:t>
                </w:r>
              </w:p>
              <w:p w14:paraId="27643A6B" w14:textId="77777777" w:rsidR="006D40ED" w:rsidRPr="008965F6" w:rsidRDefault="006D40ED" w:rsidP="005A4318">
                <w:pPr>
                  <w:pStyle w:val="Graphbullet"/>
                </w:pPr>
                <w:r w:rsidRPr="008965F6">
                  <w:t>Assets, people</w:t>
                </w:r>
              </w:p>
              <w:p w14:paraId="4B21F502" w14:textId="77777777" w:rsidR="006D40ED" w:rsidRPr="008965F6" w:rsidRDefault="006D40ED" w:rsidP="005A4318">
                <w:pPr>
                  <w:pStyle w:val="Graphbullet"/>
                </w:pPr>
                <w:r w:rsidRPr="008965F6">
                  <w:t>Experience</w:t>
                </w:r>
              </w:p>
              <w:p w14:paraId="70C13B45" w14:textId="77777777" w:rsidR="006D40ED" w:rsidRPr="008965F6" w:rsidRDefault="006D40ED" w:rsidP="005A4318">
                <w:pPr>
                  <w:pStyle w:val="Graphbullet"/>
                </w:pPr>
                <w:r w:rsidRPr="008965F6">
                  <w:t>Financial reserves</w:t>
                </w:r>
              </w:p>
              <w:p w14:paraId="400BB556" w14:textId="77777777" w:rsidR="006D40ED" w:rsidRPr="008965F6" w:rsidRDefault="006D40ED" w:rsidP="005A4318">
                <w:pPr>
                  <w:pStyle w:val="Graphbullet"/>
                </w:pPr>
                <w:r w:rsidRPr="008965F6">
                  <w:t>Value proposition</w:t>
                </w:r>
              </w:p>
              <w:p w14:paraId="1C38740B" w14:textId="77777777" w:rsidR="006D40ED" w:rsidRPr="008965F6" w:rsidRDefault="006D40ED" w:rsidP="005A4318">
                <w:pPr>
                  <w:pStyle w:val="Graphbullet"/>
                </w:pPr>
                <w:r w:rsidRPr="008965F6">
                  <w:t>Price, value, quality</w:t>
                </w:r>
              </w:p>
            </w:sdtContent>
          </w:sdt>
        </w:tc>
        <w:tc>
          <w:tcPr>
            <w:tcW w:w="4896" w:type="dxa"/>
            <w:vMerge w:val="restart"/>
            <w:vAlign w:val="center"/>
          </w:tcPr>
          <w:p w14:paraId="3CC88EA2" w14:textId="77777777" w:rsidR="006D40ED" w:rsidRDefault="006D40ED" w:rsidP="005A4318">
            <w:pPr>
              <w:pStyle w:val="ListBullet"/>
              <w:numPr>
                <w:ilvl w:val="0"/>
                <w:numId w:val="0"/>
              </w:numPr>
              <w:jc w:val="center"/>
            </w:pPr>
            <w:r w:rsidRPr="007157EF">
              <w:rPr>
                <w:noProof/>
              </w:rPr>
              <w:drawing>
                <wp:inline distT="0" distB="0" distL="0" distR="0" wp14:anchorId="306E27D6" wp14:editId="0CFB141D">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2592" w:type="dxa"/>
          </w:tcPr>
          <w:sdt>
            <w:sdtPr>
              <w:rPr>
                <w:b w:val="0"/>
                <w:bCs/>
              </w:rPr>
              <w:id w:val="-1737780101"/>
              <w:placeholder>
                <w:docPart w:val="140C6BC2B9ED4CA3B964C3D73FF4B714"/>
              </w:placeholder>
              <w:temporary/>
              <w:showingPlcHdr/>
              <w15:appearance w15:val="hidden"/>
            </w:sdtPr>
            <w:sdtEndPr/>
            <w:sdtContent>
              <w:p w14:paraId="75149F03" w14:textId="77777777" w:rsidR="006D40ED" w:rsidRPr="003F3653" w:rsidRDefault="006D40ED" w:rsidP="005A4318">
                <w:pPr>
                  <w:pStyle w:val="Graphheading2"/>
                  <w:rPr>
                    <w:b w:val="0"/>
                    <w:bCs/>
                  </w:rPr>
                </w:pPr>
                <w:r w:rsidRPr="003F3653">
                  <w:rPr>
                    <w:b w:val="0"/>
                    <w:bCs/>
                  </w:rPr>
                  <w:t>WEAKNESSES</w:t>
                </w:r>
              </w:p>
            </w:sdtContent>
          </w:sdt>
          <w:sdt>
            <w:sdtPr>
              <w:rPr>
                <w:bCs/>
              </w:rPr>
              <w:id w:val="-674113483"/>
              <w:placeholder>
                <w:docPart w:val="6170EB7BC2934B889CED283CF769BF5A"/>
              </w:placeholder>
              <w:temporary/>
              <w:showingPlcHdr/>
              <w15:appearance w15:val="hidden"/>
            </w:sdtPr>
            <w:sdtEndPr/>
            <w:sdtContent>
              <w:p w14:paraId="33251ED7" w14:textId="77777777" w:rsidR="006D40ED" w:rsidRPr="003F3653" w:rsidRDefault="006D40ED" w:rsidP="005A4318">
                <w:pPr>
                  <w:pStyle w:val="Graphbullet2"/>
                  <w:rPr>
                    <w:bCs/>
                  </w:rPr>
                </w:pPr>
                <w:r w:rsidRPr="003F3653">
                  <w:rPr>
                    <w:bCs/>
                  </w:rPr>
                  <w:t>Disadvantages</w:t>
                </w:r>
              </w:p>
              <w:p w14:paraId="321CF58C" w14:textId="77777777" w:rsidR="006D40ED" w:rsidRPr="003F3653" w:rsidRDefault="006D40ED" w:rsidP="005A4318">
                <w:pPr>
                  <w:pStyle w:val="Graphbullet2"/>
                  <w:rPr>
                    <w:bCs/>
                  </w:rPr>
                </w:pPr>
                <w:r w:rsidRPr="003F3653">
                  <w:rPr>
                    <w:bCs/>
                  </w:rPr>
                  <w:t>Gap in capabilities</w:t>
                </w:r>
              </w:p>
              <w:p w14:paraId="1C04D4BA" w14:textId="77777777" w:rsidR="006D40ED" w:rsidRPr="003F3653" w:rsidRDefault="006D40ED" w:rsidP="005A4318">
                <w:pPr>
                  <w:pStyle w:val="Graphbullet2"/>
                  <w:rPr>
                    <w:bCs/>
                  </w:rPr>
                </w:pPr>
                <w:r w:rsidRPr="003F3653">
                  <w:rPr>
                    <w:bCs/>
                  </w:rPr>
                  <w:t>Cash Flow</w:t>
                </w:r>
              </w:p>
              <w:p w14:paraId="0061A762" w14:textId="77777777" w:rsidR="006D40ED" w:rsidRPr="003F3653" w:rsidRDefault="006D40ED" w:rsidP="005A4318">
                <w:pPr>
                  <w:pStyle w:val="Graphbullet2"/>
                  <w:rPr>
                    <w:bCs/>
                  </w:rPr>
                </w:pPr>
                <w:r w:rsidRPr="003F3653">
                  <w:rPr>
                    <w:bCs/>
                  </w:rPr>
                  <w:t>Suppliers</w:t>
                </w:r>
              </w:p>
              <w:p w14:paraId="3D5F1CD7" w14:textId="77777777" w:rsidR="006D40ED" w:rsidRPr="003F3653" w:rsidRDefault="006D40ED" w:rsidP="005A4318">
                <w:pPr>
                  <w:pStyle w:val="Graphbullet2"/>
                  <w:rPr>
                    <w:bCs/>
                  </w:rPr>
                </w:pPr>
                <w:r w:rsidRPr="003F3653">
                  <w:rPr>
                    <w:bCs/>
                  </w:rPr>
                  <w:t>Experience</w:t>
                </w:r>
              </w:p>
              <w:p w14:paraId="04E22D77" w14:textId="77777777" w:rsidR="006D40ED" w:rsidRPr="003F3653" w:rsidRDefault="006D40ED" w:rsidP="005A4318">
                <w:pPr>
                  <w:pStyle w:val="Graphbullet2"/>
                  <w:rPr>
                    <w:bCs/>
                  </w:rPr>
                </w:pPr>
                <w:r w:rsidRPr="003F3653">
                  <w:rPr>
                    <w:bCs/>
                  </w:rPr>
                  <w:t>Areas to improve</w:t>
                </w:r>
              </w:p>
              <w:p w14:paraId="73F6E96C" w14:textId="77777777" w:rsidR="006D40ED" w:rsidRPr="003F3653" w:rsidRDefault="006D40ED" w:rsidP="005A4318">
                <w:pPr>
                  <w:pStyle w:val="Graphbullet2"/>
                  <w:rPr>
                    <w:bCs/>
                  </w:rPr>
                </w:pPr>
                <w:r w:rsidRPr="003F3653">
                  <w:rPr>
                    <w:bCs/>
                  </w:rPr>
                  <w:t>Causes of lose sales</w:t>
                </w:r>
              </w:p>
            </w:sdtContent>
          </w:sdt>
        </w:tc>
      </w:tr>
      <w:tr w:rsidR="006D40ED" w14:paraId="0D650BDF" w14:textId="77777777" w:rsidTr="005A4318">
        <w:trPr>
          <w:trHeight w:val="2535"/>
        </w:trPr>
        <w:tc>
          <w:tcPr>
            <w:tcW w:w="2592" w:type="dxa"/>
          </w:tcPr>
          <w:sdt>
            <w:sdtPr>
              <w:id w:val="-2099856493"/>
              <w:placeholder>
                <w:docPart w:val="B330E3A4692D4D2CAFA360F7ADA6AD46"/>
              </w:placeholder>
              <w:temporary/>
              <w:showingPlcHdr/>
              <w15:appearance w15:val="hidden"/>
            </w:sdtPr>
            <w:sdtEndPr/>
            <w:sdtContent>
              <w:p w14:paraId="74ADFFCC" w14:textId="77777777" w:rsidR="006D40ED" w:rsidRDefault="006D40ED" w:rsidP="005A4318">
                <w:pPr>
                  <w:pStyle w:val="Graphheading3"/>
                </w:pPr>
                <w:r w:rsidRPr="008965F6">
                  <w:t>OPPORTUNITIES</w:t>
                </w:r>
              </w:p>
            </w:sdtContent>
          </w:sdt>
          <w:sdt>
            <w:sdtPr>
              <w:id w:val="-1261436333"/>
              <w:placeholder>
                <w:docPart w:val="5CF541F75441471EADB94508A0825E1E"/>
              </w:placeholder>
              <w:temporary/>
              <w:showingPlcHdr/>
              <w15:appearance w15:val="hidden"/>
            </w:sdtPr>
            <w:sdtEndPr/>
            <w:sdtContent>
              <w:p w14:paraId="523B30E4" w14:textId="77777777" w:rsidR="006D40ED" w:rsidRPr="008965F6" w:rsidRDefault="006D40ED" w:rsidP="005A4318">
                <w:pPr>
                  <w:pStyle w:val="Graphbullet3"/>
                </w:pPr>
                <w:r w:rsidRPr="008965F6">
                  <w:t>Areas to improve</w:t>
                </w:r>
              </w:p>
              <w:p w14:paraId="43CF775D" w14:textId="77777777" w:rsidR="006D40ED" w:rsidRPr="008965F6" w:rsidRDefault="006D40ED" w:rsidP="005A4318">
                <w:pPr>
                  <w:pStyle w:val="Graphbullet3"/>
                </w:pPr>
                <w:r w:rsidRPr="008965F6">
                  <w:t>New segments</w:t>
                </w:r>
              </w:p>
              <w:p w14:paraId="09231124" w14:textId="77777777" w:rsidR="006D40ED" w:rsidRPr="008965F6" w:rsidRDefault="006D40ED" w:rsidP="005A4318">
                <w:pPr>
                  <w:pStyle w:val="Graphbullet3"/>
                </w:pPr>
                <w:r w:rsidRPr="008965F6">
                  <w:t>Industry trends</w:t>
                </w:r>
              </w:p>
              <w:p w14:paraId="21554A34" w14:textId="77777777" w:rsidR="006D40ED" w:rsidRPr="008965F6" w:rsidRDefault="006D40ED" w:rsidP="005A4318">
                <w:pPr>
                  <w:pStyle w:val="Graphbullet3"/>
                </w:pPr>
                <w:r w:rsidRPr="008965F6">
                  <w:t>New products</w:t>
                </w:r>
              </w:p>
              <w:p w14:paraId="600C623D" w14:textId="77777777" w:rsidR="006D40ED" w:rsidRPr="008965F6" w:rsidRDefault="006D40ED" w:rsidP="005A4318">
                <w:pPr>
                  <w:pStyle w:val="Graphbullet3"/>
                </w:pPr>
                <w:r w:rsidRPr="008965F6">
                  <w:t>New innovations</w:t>
                </w:r>
              </w:p>
              <w:p w14:paraId="5621A496" w14:textId="77777777" w:rsidR="006D40ED" w:rsidRPr="008965F6" w:rsidRDefault="006D40ED" w:rsidP="005A4318">
                <w:pPr>
                  <w:pStyle w:val="Graphbullet3"/>
                </w:pPr>
                <w:r w:rsidRPr="008965F6">
                  <w:t>Key partnership</w:t>
                </w:r>
              </w:p>
            </w:sdtContent>
          </w:sdt>
        </w:tc>
        <w:tc>
          <w:tcPr>
            <w:tcW w:w="4896" w:type="dxa"/>
            <w:vMerge/>
          </w:tcPr>
          <w:p w14:paraId="63B3F3F1" w14:textId="77777777" w:rsidR="006D40ED" w:rsidRDefault="006D40ED" w:rsidP="005A4318">
            <w:pPr>
              <w:pStyle w:val="ListBullet"/>
              <w:numPr>
                <w:ilvl w:val="0"/>
                <w:numId w:val="0"/>
              </w:numPr>
            </w:pPr>
          </w:p>
        </w:tc>
        <w:tc>
          <w:tcPr>
            <w:tcW w:w="2592" w:type="dxa"/>
          </w:tcPr>
          <w:sdt>
            <w:sdtPr>
              <w:id w:val="996142121"/>
              <w:placeholder>
                <w:docPart w:val="14763B6B98DF408C83C19020C006E0CC"/>
              </w:placeholder>
              <w:temporary/>
              <w:showingPlcHdr/>
              <w15:appearance w15:val="hidden"/>
            </w:sdtPr>
            <w:sdtEndPr/>
            <w:sdtContent>
              <w:p w14:paraId="09A26282" w14:textId="77777777" w:rsidR="006D40ED" w:rsidRDefault="006D40ED" w:rsidP="005A4318">
                <w:pPr>
                  <w:pStyle w:val="Graphheading4"/>
                </w:pPr>
                <w:r w:rsidRPr="008965F6">
                  <w:t>THREATS</w:t>
                </w:r>
              </w:p>
            </w:sdtContent>
          </w:sdt>
          <w:sdt>
            <w:sdtPr>
              <w:id w:val="-248883923"/>
              <w:placeholder>
                <w:docPart w:val="097B766FC4B54722BCA33F564D3B246B"/>
              </w:placeholder>
              <w:temporary/>
              <w:showingPlcHdr/>
              <w15:appearance w15:val="hidden"/>
            </w:sdtPr>
            <w:sdtEndPr/>
            <w:sdtContent>
              <w:p w14:paraId="35A9D5AA" w14:textId="77777777" w:rsidR="006D40ED" w:rsidRPr="008965F6" w:rsidRDefault="006D40ED" w:rsidP="005A4318">
                <w:pPr>
                  <w:pStyle w:val="Graphbullet4"/>
                </w:pPr>
                <w:r w:rsidRPr="008965F6">
                  <w:t>Economy movement</w:t>
                </w:r>
              </w:p>
              <w:p w14:paraId="4F76BCB0" w14:textId="77777777" w:rsidR="006D40ED" w:rsidRPr="008965F6" w:rsidRDefault="006D40ED" w:rsidP="005A4318">
                <w:pPr>
                  <w:pStyle w:val="Graphbullet4"/>
                </w:pPr>
                <w:r w:rsidRPr="008965F6">
                  <w:t>Obstacles faced</w:t>
                </w:r>
              </w:p>
              <w:p w14:paraId="1931954A" w14:textId="77777777" w:rsidR="006D40ED" w:rsidRPr="008965F6" w:rsidRDefault="006D40ED" w:rsidP="005A4318">
                <w:pPr>
                  <w:pStyle w:val="Graphbullet4"/>
                </w:pPr>
                <w:r w:rsidRPr="008965F6">
                  <w:t>Competitor actions</w:t>
                </w:r>
              </w:p>
              <w:p w14:paraId="1E38FA32" w14:textId="77777777" w:rsidR="006D40ED" w:rsidRPr="008965F6" w:rsidRDefault="006D40ED" w:rsidP="005A4318">
                <w:pPr>
                  <w:pStyle w:val="Graphbullet4"/>
                </w:pPr>
                <w:r w:rsidRPr="008965F6">
                  <w:t>Political impacts</w:t>
                </w:r>
              </w:p>
              <w:p w14:paraId="0AE3207E" w14:textId="77777777" w:rsidR="006D40ED" w:rsidRPr="008965F6" w:rsidRDefault="006D40ED" w:rsidP="005A4318">
                <w:pPr>
                  <w:pStyle w:val="Graphbullet4"/>
                </w:pPr>
                <w:r w:rsidRPr="008965F6">
                  <w:t>Environmental effects</w:t>
                </w:r>
              </w:p>
              <w:p w14:paraId="46622A76" w14:textId="77777777" w:rsidR="006D40ED" w:rsidRPr="008965F6" w:rsidRDefault="006D40ED" w:rsidP="005A4318">
                <w:pPr>
                  <w:pStyle w:val="Graphbullet4"/>
                </w:pPr>
                <w:r w:rsidRPr="008965F6">
                  <w:t>Loss of key staff</w:t>
                </w:r>
              </w:p>
              <w:p w14:paraId="3F03BC8C" w14:textId="77777777" w:rsidR="006D40ED" w:rsidRPr="008965F6" w:rsidRDefault="006D40ED" w:rsidP="005A4318">
                <w:pPr>
                  <w:pStyle w:val="Graphbullet4"/>
                </w:pPr>
                <w:r w:rsidRPr="008965F6">
                  <w:t>Market demand</w:t>
                </w:r>
              </w:p>
            </w:sdtContent>
          </w:sdt>
        </w:tc>
      </w:tr>
    </w:tbl>
    <w:bookmarkEnd w:id="3"/>
    <w:p w14:paraId="788528A6" w14:textId="77777777" w:rsidR="00F63BD1" w:rsidRDefault="00143E93" w:rsidP="006D40ED">
      <w:sdt>
        <w:sdtPr>
          <w:id w:val="-1247796840"/>
          <w:placeholder>
            <w:docPart w:val="893C0A0E21904996B21115AF15BC8E7E"/>
          </w:placeholder>
          <w:temporary/>
          <w:showingPlcHdr/>
          <w15:appearance w15:val="hidden"/>
        </w:sdtPr>
        <w:sdtEndPr/>
        <w:sdtContent>
          <w:r w:rsidR="002A3099" w:rsidRPr="002A3099">
            <w:t>Once the SWOT analysis is complete, consider the following aspects of the business:</w:t>
          </w:r>
        </w:sdtContent>
      </w:sdt>
    </w:p>
    <w:sdt>
      <w:sdtPr>
        <w:id w:val="308597959"/>
        <w:placeholder>
          <w:docPart w:val="9142574423434E86B5C8724F71382C38"/>
        </w:placeholder>
        <w:temporary/>
        <w:showingPlcHdr/>
        <w15:appearance w15:val="hidden"/>
      </w:sdtPr>
      <w:sdtEndPr/>
      <w:sdtContent>
        <w:bookmarkStart w:id="4" w:name="_Hlk818051" w:displacedByCustomXml="prev"/>
        <w:p w14:paraId="277562D0" w14:textId="77777777" w:rsidR="002A3099" w:rsidRPr="002A3099" w:rsidRDefault="002A3099" w:rsidP="002A3099">
          <w:pPr>
            <w:pStyle w:val="ListBullet"/>
          </w:pPr>
          <w:r w:rsidRPr="002A3099">
            <w:t>How will the business’ strengths help capitalize on available opportunities while minimizing threats?</w:t>
          </w:r>
          <w:bookmarkEnd w:id="4"/>
        </w:p>
        <w:p w14:paraId="5D5C9ECD" w14:textId="77777777" w:rsidR="002A3099" w:rsidRPr="002A3099" w:rsidRDefault="002A3099" w:rsidP="002A3099">
          <w:pPr>
            <w:pStyle w:val="ListBullet"/>
          </w:pPr>
          <w:r w:rsidRPr="002A3099">
            <w:t xml:space="preserve">How will the business’ weaknesses prevent it from maximizing on these opportunities? </w:t>
          </w:r>
        </w:p>
        <w:p w14:paraId="45450520" w14:textId="77777777" w:rsidR="00F63BD1" w:rsidRDefault="002A3099" w:rsidP="002A3099">
          <w:pPr>
            <w:pStyle w:val="ListBullet"/>
          </w:pPr>
          <w:r w:rsidRPr="002A3099">
            <w:t>How will the business’ weaknesses expose it to threats?</w:t>
          </w:r>
        </w:p>
      </w:sdtContent>
    </w:sdt>
    <w:sectPr w:rsidR="00F63BD1" w:rsidSect="005901CF">
      <w:headerReference w:type="default" r:id="rId15"/>
      <w:footerReference w:type="default" r:id="rId16"/>
      <w:headerReference w:type="first" r:id="rId17"/>
      <w:footerReference w:type="first" r:id="rId18"/>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B7AF1" w14:textId="77777777" w:rsidR="00143E93" w:rsidRDefault="00143E93" w:rsidP="005A20E2">
      <w:pPr>
        <w:spacing w:after="0"/>
      </w:pPr>
      <w:r>
        <w:separator/>
      </w:r>
    </w:p>
    <w:p w14:paraId="3C7859E0" w14:textId="77777777" w:rsidR="00143E93" w:rsidRDefault="00143E93"/>
    <w:p w14:paraId="701CB69F" w14:textId="77777777" w:rsidR="00143E93" w:rsidRDefault="00143E93" w:rsidP="009B4773"/>
    <w:p w14:paraId="1896E035" w14:textId="77777777" w:rsidR="00143E93" w:rsidRDefault="00143E93" w:rsidP="00513832"/>
  </w:endnote>
  <w:endnote w:type="continuationSeparator" w:id="0">
    <w:p w14:paraId="581A9A76" w14:textId="77777777" w:rsidR="00143E93" w:rsidRDefault="00143E93" w:rsidP="005A20E2">
      <w:pPr>
        <w:spacing w:after="0"/>
      </w:pPr>
      <w:r>
        <w:continuationSeparator/>
      </w:r>
    </w:p>
    <w:p w14:paraId="0FA4814E" w14:textId="77777777" w:rsidR="00143E93" w:rsidRDefault="00143E93"/>
    <w:p w14:paraId="3501380C" w14:textId="77777777" w:rsidR="00143E93" w:rsidRDefault="00143E93" w:rsidP="009B4773"/>
    <w:p w14:paraId="0ACFEC5E" w14:textId="77777777" w:rsidR="00143E93" w:rsidRDefault="00143E93"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A78DA" w14:textId="77777777" w:rsidR="00B57756" w:rsidRPr="00F8411A" w:rsidRDefault="00143E93" w:rsidP="00F8411A">
    <w:pPr>
      <w:pStyle w:val="Footer"/>
    </w:pPr>
    <w:sdt>
      <w:sdtPr>
        <w:id w:val="-1800145889"/>
        <w:placeholder/>
        <w:temporary/>
        <w:showingPlcHdr/>
        <w15:appearance w15:val="hidden"/>
      </w:sdtPr>
      <w:sdtEndPr/>
      <w:sdtContent>
        <w:r w:rsidR="002E6D69">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B57756" w:rsidRPr="00F8411A">
      <w:t>1</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35F5" w14:textId="77777777" w:rsidR="005854DB" w:rsidRPr="00F8411A" w:rsidRDefault="00143E93" w:rsidP="005854DB">
    <w:pPr>
      <w:pStyle w:val="Footer"/>
    </w:pPr>
    <w:sdt>
      <w:sdtPr>
        <w:id w:val="-1817720583"/>
        <w:placeholder/>
        <w:temporary/>
        <w:showingPlcHdr/>
        <w15:appearance w15:val="hidden"/>
      </w:sdtPr>
      <w:sdtEnd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7E48" w14:textId="77777777" w:rsidR="00143E93" w:rsidRDefault="00143E93" w:rsidP="005A20E2">
      <w:pPr>
        <w:spacing w:after="0"/>
      </w:pPr>
      <w:r>
        <w:separator/>
      </w:r>
    </w:p>
    <w:p w14:paraId="182B6ABF" w14:textId="77777777" w:rsidR="00143E93" w:rsidRDefault="00143E93"/>
    <w:p w14:paraId="54AAEC04" w14:textId="77777777" w:rsidR="00143E93" w:rsidRDefault="00143E93" w:rsidP="009B4773"/>
    <w:p w14:paraId="3C2D2BFF" w14:textId="77777777" w:rsidR="00143E93" w:rsidRDefault="00143E93" w:rsidP="00513832"/>
  </w:footnote>
  <w:footnote w:type="continuationSeparator" w:id="0">
    <w:p w14:paraId="3D13DA92" w14:textId="77777777" w:rsidR="00143E93" w:rsidRDefault="00143E93" w:rsidP="005A20E2">
      <w:pPr>
        <w:spacing w:after="0"/>
      </w:pPr>
      <w:r>
        <w:continuationSeparator/>
      </w:r>
    </w:p>
    <w:p w14:paraId="3DB4F725" w14:textId="77777777" w:rsidR="00143E93" w:rsidRDefault="00143E93"/>
    <w:p w14:paraId="627A13B1" w14:textId="77777777" w:rsidR="00143E93" w:rsidRDefault="00143E93" w:rsidP="009B4773"/>
    <w:p w14:paraId="0052518F" w14:textId="77777777" w:rsidR="00143E93" w:rsidRDefault="00143E93"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BAC16" w14:textId="77777777" w:rsidR="002E6D69" w:rsidRPr="002E6D69" w:rsidRDefault="00143E93" w:rsidP="002E6D69">
    <w:pPr>
      <w:pStyle w:val="Header"/>
    </w:pPr>
    <w:sdt>
      <w:sdtPr>
        <w:alias w:val="Title"/>
        <w:tag w:val=""/>
        <w:id w:val="591438223"/>
        <w:placeholder>
          <w:docPart w:val="C6AC0E94EE5B4A12BDEBECC4786CC6E4"/>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6D69" w:rsidRPr="002E6D69">
          <w:t>HOME-BASED BUSINESS</w:t>
        </w:r>
      </w:sdtContent>
    </w:sdt>
  </w:p>
  <w:p w14:paraId="1015A98D" w14:textId="77777777" w:rsidR="005854DB" w:rsidRPr="002E6D69" w:rsidRDefault="00143E93" w:rsidP="002E6D69">
    <w:pPr>
      <w:pStyle w:val="Header1"/>
    </w:pPr>
    <w:sdt>
      <w:sdtPr>
        <w:alias w:val="Subtitle"/>
        <w:tag w:val=""/>
        <w:id w:val="1326939518"/>
        <w:placeholder>
          <w:docPart w:val="0DA9761353F044F4B2ABF87662335CA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16340" w:rsidRPr="002E6D69">
          <w:t>Market Analysis and SWOT</w:t>
        </w:r>
      </w:sdtContent>
    </w:sdt>
    <w:r w:rsidR="005854DB" w:rsidRPr="002E6D69">
      <w:rPr>
        <w:noProof/>
      </w:rPr>
      <mc:AlternateContent>
        <mc:Choice Requires="wps">
          <w:drawing>
            <wp:anchor distT="45720" distB="45720" distL="114300" distR="114300" simplePos="0" relativeHeight="251696128" behindDoc="1" locked="0" layoutInCell="1" allowOverlap="1" wp14:anchorId="0F1B16A6" wp14:editId="1D40A9D6">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59E59684"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F1B16A6" id="_x0000_t202" coordsize="21600,21600" o:spt="202" path="m,l,21600r21600,l21600,xe">
              <v:stroke joinstyle="miter"/>
              <v:path gradientshapeok="t" o:connecttype="rect"/>
            </v:shapetype>
            <v:shape id="Text Box 2" o:spid="_x0000_s1035"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" fillcolor="#f0cda1 [3204]" stroked="f">
              <v:fill opacity="32896f"/>
              <v:textbox inset="20mm,8mm">
                <w:txbxContent>
                  <w:p w14:paraId="59E59684"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0C799" w14:textId="77777777" w:rsidR="005854DB" w:rsidRDefault="005854DB" w:rsidP="00A67285">
    <w:pPr>
      <w:pStyle w:val="Header"/>
    </w:pPr>
    <w:r>
      <w:rPr>
        <w:noProof/>
      </w:rPr>
      <w:drawing>
        <wp:anchor distT="0" distB="0" distL="114300" distR="114300" simplePos="0" relativeHeight="251698176" behindDoc="1" locked="0" layoutInCell="1" allowOverlap="1" wp14:anchorId="54C02DD0" wp14:editId="6BAA71CE">
          <wp:simplePos x="0" y="0"/>
          <wp:positionH relativeFrom="column">
            <wp:posOffset>-797560</wp:posOffset>
          </wp:positionH>
          <wp:positionV relativeFrom="paragraph">
            <wp:posOffset>-410210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8CFE5F4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5"/>
  </w:num>
  <w:num w:numId="3">
    <w:abstractNumId w:val="17"/>
  </w:num>
  <w:num w:numId="4">
    <w:abstractNumId w:val="25"/>
  </w:num>
  <w:num w:numId="5">
    <w:abstractNumId w:val="14"/>
  </w:num>
  <w:num w:numId="6">
    <w:abstractNumId w:val="8"/>
  </w:num>
  <w:num w:numId="7">
    <w:abstractNumId w:val="34"/>
  </w:num>
  <w:num w:numId="8">
    <w:abstractNumId w:val="13"/>
  </w:num>
  <w:num w:numId="9">
    <w:abstractNumId w:val="36"/>
  </w:num>
  <w:num w:numId="10">
    <w:abstractNumId w:val="31"/>
  </w:num>
  <w:num w:numId="11">
    <w:abstractNumId w:val="4"/>
  </w:num>
  <w:num w:numId="12">
    <w:abstractNumId w:val="11"/>
  </w:num>
  <w:num w:numId="13">
    <w:abstractNumId w:val="16"/>
  </w:num>
  <w:num w:numId="14">
    <w:abstractNumId w:val="24"/>
  </w:num>
  <w:num w:numId="15">
    <w:abstractNumId w:val="20"/>
  </w:num>
  <w:num w:numId="16">
    <w:abstractNumId w:val="7"/>
  </w:num>
  <w:num w:numId="17">
    <w:abstractNumId w:val="26"/>
  </w:num>
  <w:num w:numId="18">
    <w:abstractNumId w:val="37"/>
  </w:num>
  <w:num w:numId="19">
    <w:abstractNumId w:val="10"/>
  </w:num>
  <w:num w:numId="20">
    <w:abstractNumId w:val="29"/>
  </w:num>
  <w:num w:numId="21">
    <w:abstractNumId w:val="12"/>
  </w:num>
  <w:num w:numId="22">
    <w:abstractNumId w:val="21"/>
  </w:num>
  <w:num w:numId="23">
    <w:abstractNumId w:val="23"/>
  </w:num>
  <w:num w:numId="24">
    <w:abstractNumId w:val="19"/>
  </w:num>
  <w:num w:numId="25">
    <w:abstractNumId w:val="22"/>
  </w:num>
  <w:num w:numId="26">
    <w:abstractNumId w:val="9"/>
  </w:num>
  <w:num w:numId="27">
    <w:abstractNumId w:val="32"/>
  </w:num>
  <w:num w:numId="28">
    <w:abstractNumId w:val="15"/>
  </w:num>
  <w:num w:numId="29">
    <w:abstractNumId w:val="6"/>
  </w:num>
  <w:num w:numId="30">
    <w:abstractNumId w:val="18"/>
  </w:num>
  <w:num w:numId="31">
    <w:abstractNumId w:val="5"/>
  </w:num>
  <w:num w:numId="32">
    <w:abstractNumId w:val="28"/>
  </w:num>
  <w:num w:numId="33">
    <w:abstractNumId w:val="30"/>
  </w:num>
  <w:num w:numId="34">
    <w:abstractNumId w:val="3"/>
  </w:num>
  <w:num w:numId="35">
    <w:abstractNumId w:val="1"/>
  </w:num>
  <w:num w:numId="36">
    <w:abstractNumId w:val="2"/>
  </w:num>
  <w:num w:numId="37">
    <w:abstractNumId w:val="0"/>
  </w:num>
  <w:num w:numId="38">
    <w:abstractNumId w:val="33"/>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53"/>
    <w:rsid w:val="0000092E"/>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40DC"/>
    <w:rsid w:val="000A649E"/>
    <w:rsid w:val="000A7626"/>
    <w:rsid w:val="000B5DA2"/>
    <w:rsid w:val="000C1C28"/>
    <w:rsid w:val="000C5872"/>
    <w:rsid w:val="000E0979"/>
    <w:rsid w:val="000E1544"/>
    <w:rsid w:val="000E26AD"/>
    <w:rsid w:val="001155CE"/>
    <w:rsid w:val="001225D9"/>
    <w:rsid w:val="00124370"/>
    <w:rsid w:val="00142683"/>
    <w:rsid w:val="00143E93"/>
    <w:rsid w:val="00160392"/>
    <w:rsid w:val="001A5429"/>
    <w:rsid w:val="001D1C22"/>
    <w:rsid w:val="001E11F1"/>
    <w:rsid w:val="001E1E58"/>
    <w:rsid w:val="00206719"/>
    <w:rsid w:val="002309F4"/>
    <w:rsid w:val="00240312"/>
    <w:rsid w:val="00247B17"/>
    <w:rsid w:val="00252E4A"/>
    <w:rsid w:val="002642A8"/>
    <w:rsid w:val="002955AB"/>
    <w:rsid w:val="002A137B"/>
    <w:rsid w:val="002A3099"/>
    <w:rsid w:val="002D3D74"/>
    <w:rsid w:val="002E6D69"/>
    <w:rsid w:val="0031130D"/>
    <w:rsid w:val="00314A6F"/>
    <w:rsid w:val="00334394"/>
    <w:rsid w:val="00347AF5"/>
    <w:rsid w:val="00360F98"/>
    <w:rsid w:val="00362478"/>
    <w:rsid w:val="00374421"/>
    <w:rsid w:val="003A1203"/>
    <w:rsid w:val="003B5758"/>
    <w:rsid w:val="003D59A7"/>
    <w:rsid w:val="003E78A7"/>
    <w:rsid w:val="003F0714"/>
    <w:rsid w:val="003F13B0"/>
    <w:rsid w:val="003F3653"/>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33047"/>
    <w:rsid w:val="00577B45"/>
    <w:rsid w:val="005854DB"/>
    <w:rsid w:val="005901CF"/>
    <w:rsid w:val="005919AF"/>
    <w:rsid w:val="005A20E2"/>
    <w:rsid w:val="005B3210"/>
    <w:rsid w:val="005B6A1A"/>
    <w:rsid w:val="005D2146"/>
    <w:rsid w:val="005F6388"/>
    <w:rsid w:val="006329E1"/>
    <w:rsid w:val="00633E73"/>
    <w:rsid w:val="00655308"/>
    <w:rsid w:val="00664450"/>
    <w:rsid w:val="00685B4E"/>
    <w:rsid w:val="006936EB"/>
    <w:rsid w:val="006B2383"/>
    <w:rsid w:val="006D0144"/>
    <w:rsid w:val="006D40ED"/>
    <w:rsid w:val="006E3FC8"/>
    <w:rsid w:val="006F38DB"/>
    <w:rsid w:val="007157EF"/>
    <w:rsid w:val="0073670F"/>
    <w:rsid w:val="00740FCE"/>
    <w:rsid w:val="00753E67"/>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634CB"/>
    <w:rsid w:val="00974BF8"/>
    <w:rsid w:val="0097663B"/>
    <w:rsid w:val="009A2472"/>
    <w:rsid w:val="009A3B33"/>
    <w:rsid w:val="009A45A0"/>
    <w:rsid w:val="009B35B5"/>
    <w:rsid w:val="009B4773"/>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074D"/>
    <w:rsid w:val="00B44C47"/>
    <w:rsid w:val="00B57756"/>
    <w:rsid w:val="00B57F4F"/>
    <w:rsid w:val="00B62F8B"/>
    <w:rsid w:val="00B7636D"/>
    <w:rsid w:val="00B80CF1"/>
    <w:rsid w:val="00BA2A38"/>
    <w:rsid w:val="00BA31C4"/>
    <w:rsid w:val="00BB02E6"/>
    <w:rsid w:val="00BD0C60"/>
    <w:rsid w:val="00C17BCF"/>
    <w:rsid w:val="00C20A20"/>
    <w:rsid w:val="00C3246A"/>
    <w:rsid w:val="00C65564"/>
    <w:rsid w:val="00CA61D8"/>
    <w:rsid w:val="00CD1D98"/>
    <w:rsid w:val="00CF1267"/>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F217D3"/>
    <w:rsid w:val="00F33F5E"/>
    <w:rsid w:val="00F60840"/>
    <w:rsid w:val="00F63BD1"/>
    <w:rsid w:val="00F75B86"/>
    <w:rsid w:val="00F77933"/>
    <w:rsid w:val="00F8411A"/>
    <w:rsid w:val="00FC1405"/>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B57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Excel_Chart.xls"/><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i\AppData\Roaming\Microsoft\Templates\Home%20business%20market%20analysis%20and%20SWOT.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Column1</c:v>
                </c:pt>
              </c:strCache>
            </c:strRef>
          </c:tx>
          <c:spPr>
            <a:solidFill>
              <a:schemeClr val="accent5"/>
            </a:solidFill>
            <a:ln w="15875">
              <a:solidFill>
                <a:schemeClr val="bg1"/>
              </a:solidFill>
            </a:ln>
          </c:spPr>
          <c:dPt>
            <c:idx val="0"/>
            <c:bubble3D val="0"/>
            <c:spPr>
              <a:solidFill>
                <a:schemeClr val="accent3"/>
              </a:solidFill>
              <a:ln w="15875">
                <a:solidFill>
                  <a:schemeClr val="bg1"/>
                </a:solidFill>
              </a:ln>
              <a:effectLst/>
            </c:spPr>
            <c:extLst>
              <c:ext xmlns:c16="http://schemas.microsoft.com/office/drawing/2014/chart" uri="{C3380CC4-5D6E-409C-BE32-E72D297353CC}">
                <c16:uniqueId val="{00000001-FE6D-4C7B-826B-6AB902DEAB72}"/>
              </c:ext>
            </c:extLst>
          </c:dPt>
          <c:dPt>
            <c:idx val="1"/>
            <c:bubble3D val="0"/>
            <c:spPr>
              <a:solidFill>
                <a:srgbClr val="F99927"/>
              </a:solidFill>
              <a:ln w="15875">
                <a:solidFill>
                  <a:schemeClr val="bg1"/>
                </a:solidFill>
              </a:ln>
              <a:effectLst/>
            </c:spPr>
            <c:extLst>
              <c:ext xmlns:c16="http://schemas.microsoft.com/office/drawing/2014/chart" uri="{C3380CC4-5D6E-409C-BE32-E72D297353CC}">
                <c16:uniqueId val="{00000003-FE6D-4C7B-826B-6AB902DEAB72}"/>
              </c:ext>
            </c:extLst>
          </c:dPt>
          <c:cat>
            <c:strRef>
              <c:f>Sheet1!$A$2:$A$3</c:f>
              <c:strCache>
                <c:ptCount val="2"/>
                <c:pt idx="0">
                  <c:v>Market Shape</c:v>
                </c:pt>
                <c:pt idx="1">
                  <c:v>Tarhet Shape</c:v>
                </c:pt>
              </c:strCache>
            </c:strRef>
          </c:cat>
          <c:val>
            <c:numRef>
              <c:f>Sheet1!$B$2:$B$3</c:f>
              <c:numCache>
                <c:formatCode>General</c:formatCode>
                <c:ptCount val="2"/>
                <c:pt idx="0">
                  <c:v>25</c:v>
                </c:pt>
                <c:pt idx="1">
                  <c:v>75</c:v>
                </c:pt>
              </c:numCache>
            </c:numRef>
          </c:val>
          <c:extLst>
            <c:ext xmlns:c16="http://schemas.microsoft.com/office/drawing/2014/chart" uri="{C3380CC4-5D6E-409C-BE32-E72D297353CC}">
              <c16:uniqueId val="{00000004-FE6D-4C7B-826B-6AB902DEAB72}"/>
            </c:ext>
          </c:extLst>
        </c:ser>
        <c:dLbls>
          <c:showLegendKey val="0"/>
          <c:showVal val="0"/>
          <c:showCatName val="0"/>
          <c:showSerName val="0"/>
          <c:showPercent val="0"/>
          <c:showBubbleSize val="0"/>
          <c:showLeaderLines val="1"/>
        </c:dLbls>
        <c:firstSliceAng val="9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rgbClr val="F99927"/>
              </a:solidFill>
              <a:ln w="19050">
                <a:solidFill>
                  <a:schemeClr val="lt1"/>
                </a:solidFill>
              </a:ln>
              <a:effectLst/>
            </c:spPr>
            <c:extLst>
              <c:ext xmlns:c16="http://schemas.microsoft.com/office/drawing/2014/chart" uri="{C3380CC4-5D6E-409C-BE32-E72D297353CC}">
                <c16:uniqueId val="{00000001-660E-4225-A99A-E23E07AFEA34}"/>
              </c:ext>
            </c:extLst>
          </c:dPt>
          <c:dPt>
            <c:idx val="1"/>
            <c:bubble3D val="0"/>
            <c:spPr>
              <a:solidFill>
                <a:srgbClr val="107082"/>
              </a:solidFill>
              <a:ln w="19050">
                <a:noFill/>
              </a:ln>
              <a:effectLst/>
            </c:spPr>
            <c:extLst>
              <c:ext xmlns:c16="http://schemas.microsoft.com/office/drawing/2014/chart" uri="{C3380CC4-5D6E-409C-BE32-E72D297353CC}">
                <c16:uniqueId val="{00000003-660E-4225-A99A-E23E07AFEA34}"/>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60E-4225-A99A-E23E07AFEA34}"/>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660E-4225-A99A-E23E07AFEA34}"/>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660E-4225-A99A-E23E07AFEA34}"/>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CC548A24BA47179F2B076001F8AC5F"/>
        <w:category>
          <w:name w:val="General"/>
          <w:gallery w:val="placeholder"/>
        </w:category>
        <w:types>
          <w:type w:val="bbPlcHdr"/>
        </w:types>
        <w:behaviors>
          <w:behavior w:val="content"/>
        </w:behaviors>
        <w:guid w:val="{72E7B4F8-739A-4BE6-B155-5D570901BDEE}"/>
      </w:docPartPr>
      <w:docPartBody>
        <w:p w:rsidR="00000000" w:rsidRDefault="00EA21C0">
          <w:pPr>
            <w:pStyle w:val="DCCC548A24BA47179F2B076001F8AC5F"/>
          </w:pPr>
          <w:r w:rsidRPr="005854DB">
            <w:t xml:space="preserve">HOME-BASED </w:t>
          </w:r>
          <w:r>
            <w:t>BUSINESS</w:t>
          </w:r>
        </w:p>
      </w:docPartBody>
    </w:docPart>
    <w:docPart>
      <w:docPartPr>
        <w:name w:val="A3760D155B9A4C9B9CF6ED18FA43067E"/>
        <w:category>
          <w:name w:val="General"/>
          <w:gallery w:val="placeholder"/>
        </w:category>
        <w:types>
          <w:type w:val="bbPlcHdr"/>
        </w:types>
        <w:behaviors>
          <w:behavior w:val="content"/>
        </w:behaviors>
        <w:guid w:val="{A5D8ED6D-B1A9-47B8-BEEF-6DBDAD741C87}"/>
      </w:docPartPr>
      <w:docPartBody>
        <w:p w:rsidR="00000000" w:rsidRDefault="00EA21C0">
          <w:pPr>
            <w:pStyle w:val="A3760D155B9A4C9B9CF6ED18FA43067E"/>
          </w:pPr>
          <w:r w:rsidRPr="00D16340">
            <w:t>Market Analysis and SWOT</w:t>
          </w:r>
        </w:p>
      </w:docPartBody>
    </w:docPart>
    <w:docPart>
      <w:docPartPr>
        <w:name w:val="C6AC0E94EE5B4A12BDEBECC4786CC6E4"/>
        <w:category>
          <w:name w:val="General"/>
          <w:gallery w:val="placeholder"/>
        </w:category>
        <w:types>
          <w:type w:val="bbPlcHdr"/>
        </w:types>
        <w:behaviors>
          <w:behavior w:val="content"/>
        </w:behaviors>
        <w:guid w:val="{D50912FA-0560-4E70-8CE1-7BC6EE78A941}"/>
      </w:docPartPr>
      <w:docPartBody>
        <w:p w:rsidR="00000000" w:rsidRDefault="00EA21C0">
          <w:pPr>
            <w:pStyle w:val="C6AC0E94EE5B4A12BDEBECC4786CC6E4"/>
          </w:pPr>
          <w:r w:rsidRPr="00F63BD1">
            <w:t>Industry Overview</w:t>
          </w:r>
        </w:p>
      </w:docPartBody>
    </w:docPart>
    <w:docPart>
      <w:docPartPr>
        <w:name w:val="0DA9761353F044F4B2ABF87662335CA7"/>
        <w:category>
          <w:name w:val="General"/>
          <w:gallery w:val="placeholder"/>
        </w:category>
        <w:types>
          <w:type w:val="bbPlcHdr"/>
        </w:types>
        <w:behaviors>
          <w:behavior w:val="content"/>
        </w:behaviors>
        <w:guid w:val="{2BB0E1F6-FE4A-463A-A9F5-1ABD301553B9}"/>
      </w:docPartPr>
      <w:docPartBody>
        <w:p w:rsidR="00842D0A" w:rsidRPr="00F63BD1" w:rsidRDefault="00EA21C0" w:rsidP="00F63BD1">
          <w:r w:rsidRPr="00F63BD1">
            <w:t xml:space="preserve">When gathering details on the </w:t>
          </w:r>
          <w:r w:rsidRPr="00F63BD1">
            <w:t>industry, consider the type of business. This will guide selecting information to include in the market analysis. For example, assess how and where the home-based business will fit into the existing market by defining its competitive advantage and the uniq</w:t>
          </w:r>
          <w:r w:rsidRPr="00F63BD1">
            <w:t>ue value the business will offer.</w:t>
          </w:r>
        </w:p>
        <w:p w:rsidR="00000000" w:rsidRDefault="00EA21C0">
          <w:pPr>
            <w:pStyle w:val="0DA9761353F044F4B2ABF87662335CA7"/>
          </w:pPr>
          <w:r w:rsidRPr="00F63BD1">
            <w:t>Some of the sections highlighted below may or may not apply to the intended business, so only use what is essential.</w:t>
          </w:r>
        </w:p>
      </w:docPartBody>
    </w:docPart>
    <w:docPart>
      <w:docPartPr>
        <w:name w:val="A47062C7AA0A4E4F9B21ED91A1769F80"/>
        <w:category>
          <w:name w:val="General"/>
          <w:gallery w:val="placeholder"/>
        </w:category>
        <w:types>
          <w:type w:val="bbPlcHdr"/>
        </w:types>
        <w:behaviors>
          <w:behavior w:val="content"/>
        </w:behaviors>
        <w:guid w:val="{D222CD1D-0433-416B-AF47-7DD1F71ED8D9}"/>
      </w:docPartPr>
      <w:docPartBody>
        <w:p w:rsidR="00000000" w:rsidRDefault="00EA21C0">
          <w:pPr>
            <w:pStyle w:val="A47062C7AA0A4E4F9B21ED91A1769F80"/>
          </w:pPr>
          <w:r w:rsidRPr="002E6D69">
            <w:rPr>
              <w:rStyle w:val="Bold"/>
            </w:rPr>
            <w:t>Industry category –</w:t>
          </w:r>
        </w:p>
      </w:docPartBody>
    </w:docPart>
    <w:docPart>
      <w:docPartPr>
        <w:name w:val="D548E252782D41D4A71B3CB4977B0D54"/>
        <w:category>
          <w:name w:val="General"/>
          <w:gallery w:val="placeholder"/>
        </w:category>
        <w:types>
          <w:type w:val="bbPlcHdr"/>
        </w:types>
        <w:behaviors>
          <w:behavior w:val="content"/>
        </w:behaviors>
        <w:guid w:val="{F0EFFA4D-17AA-47C7-8B59-9C558D5E6956}"/>
      </w:docPartPr>
      <w:docPartBody>
        <w:p w:rsidR="00000000" w:rsidRDefault="00EA21C0">
          <w:pPr>
            <w:pStyle w:val="D548E252782D41D4A71B3CB4977B0D54"/>
          </w:pPr>
          <w:r w:rsidRPr="00F63BD1">
            <w:t xml:space="preserve">Which specific industry category does the business belong to? The industry code list </w:t>
          </w:r>
          <w:r w:rsidRPr="00F63BD1">
            <w:t>is available online.</w:t>
          </w:r>
        </w:p>
      </w:docPartBody>
    </w:docPart>
    <w:docPart>
      <w:docPartPr>
        <w:name w:val="56168CD4A1E74A7CB6842D7FA0690380"/>
        <w:category>
          <w:name w:val="General"/>
          <w:gallery w:val="placeholder"/>
        </w:category>
        <w:types>
          <w:type w:val="bbPlcHdr"/>
        </w:types>
        <w:behaviors>
          <w:behavior w:val="content"/>
        </w:behaviors>
        <w:guid w:val="{9BD3F33B-430B-4238-B911-CD587ED8F894}"/>
      </w:docPartPr>
      <w:docPartBody>
        <w:p w:rsidR="00000000" w:rsidRDefault="00EA21C0">
          <w:pPr>
            <w:pStyle w:val="56168CD4A1E74A7CB6842D7FA0690380"/>
          </w:pPr>
          <w:r w:rsidRPr="002E6D69">
            <w:rPr>
              <w:rStyle w:val="Bold"/>
            </w:rPr>
            <w:t>Industry characteristics –</w:t>
          </w:r>
        </w:p>
      </w:docPartBody>
    </w:docPart>
    <w:docPart>
      <w:docPartPr>
        <w:name w:val="52DDB1C179EE42C492923F0A91A239A3"/>
        <w:category>
          <w:name w:val="General"/>
          <w:gallery w:val="placeholder"/>
        </w:category>
        <w:types>
          <w:type w:val="bbPlcHdr"/>
        </w:types>
        <w:behaviors>
          <w:behavior w:val="content"/>
        </w:behaviors>
        <w:guid w:val="{216FB2C9-6CF3-4C5E-B718-768D01EC5A1A}"/>
      </w:docPartPr>
      <w:docPartBody>
        <w:p w:rsidR="00000000" w:rsidRDefault="00EA21C0">
          <w:pPr>
            <w:pStyle w:val="52DDB1C179EE42C492923F0A91A239A3"/>
          </w:pPr>
          <w:r w:rsidRPr="00F63BD1">
            <w:t>Define the specific characteristics of the industry. Identify the major players along the chain, including suppliers, competitors, and customers.</w:t>
          </w:r>
        </w:p>
      </w:docPartBody>
    </w:docPart>
    <w:docPart>
      <w:docPartPr>
        <w:name w:val="ADD1D099FE33476AA35E37FC5580EE6A"/>
        <w:category>
          <w:name w:val="General"/>
          <w:gallery w:val="placeholder"/>
        </w:category>
        <w:types>
          <w:type w:val="bbPlcHdr"/>
        </w:types>
        <w:behaviors>
          <w:behavior w:val="content"/>
        </w:behaviors>
        <w:guid w:val="{621397CB-530B-4728-B7E9-5141C6281BD4}"/>
      </w:docPartPr>
      <w:docPartBody>
        <w:p w:rsidR="00000000" w:rsidRDefault="00EA21C0">
          <w:pPr>
            <w:pStyle w:val="ADD1D099FE33476AA35E37FC5580EE6A"/>
          </w:pPr>
          <w:r w:rsidRPr="002E6D69">
            <w:rPr>
              <w:rStyle w:val="Bold"/>
            </w:rPr>
            <w:t>Industry regulations –</w:t>
          </w:r>
        </w:p>
      </w:docPartBody>
    </w:docPart>
    <w:docPart>
      <w:docPartPr>
        <w:name w:val="2785875CB000438BB082417DBC2BF747"/>
        <w:category>
          <w:name w:val="General"/>
          <w:gallery w:val="placeholder"/>
        </w:category>
        <w:types>
          <w:type w:val="bbPlcHdr"/>
        </w:types>
        <w:behaviors>
          <w:behavior w:val="content"/>
        </w:behaviors>
        <w:guid w:val="{AA73273B-2A15-4916-91DB-84D9F1F30CDC}"/>
      </w:docPartPr>
      <w:docPartBody>
        <w:p w:rsidR="00000000" w:rsidRDefault="00EA21C0">
          <w:pPr>
            <w:pStyle w:val="2785875CB000438BB082417DBC2BF747"/>
          </w:pPr>
          <w:r w:rsidRPr="00F63BD1">
            <w:t xml:space="preserve">Identify the rules or regulations that </w:t>
          </w:r>
          <w:r w:rsidRPr="00F63BD1">
            <w:t>the business must comply with and how they will be met.</w:t>
          </w:r>
        </w:p>
      </w:docPartBody>
    </w:docPart>
    <w:docPart>
      <w:docPartPr>
        <w:name w:val="DA578B342DA34809947F12163BD56DD7"/>
        <w:category>
          <w:name w:val="General"/>
          <w:gallery w:val="placeholder"/>
        </w:category>
        <w:types>
          <w:type w:val="bbPlcHdr"/>
        </w:types>
        <w:behaviors>
          <w:behavior w:val="content"/>
        </w:behaviors>
        <w:guid w:val="{F7EB2FA1-270A-458E-8F0C-32C95F76DB9F}"/>
      </w:docPartPr>
      <w:docPartBody>
        <w:p w:rsidR="00000000" w:rsidRDefault="00EA21C0">
          <w:pPr>
            <w:pStyle w:val="DA578B342DA34809947F12163BD56DD7"/>
          </w:pPr>
          <w:r w:rsidRPr="002E6D69">
            <w:rPr>
              <w:rStyle w:val="Bold"/>
            </w:rPr>
            <w:t>Market growth and trends –</w:t>
          </w:r>
        </w:p>
      </w:docPartBody>
    </w:docPart>
    <w:docPart>
      <w:docPartPr>
        <w:name w:val="C5799160C7CC45DB80B2FE68136CD0BA"/>
        <w:category>
          <w:name w:val="General"/>
          <w:gallery w:val="placeholder"/>
        </w:category>
        <w:types>
          <w:type w:val="bbPlcHdr"/>
        </w:types>
        <w:behaviors>
          <w:behavior w:val="content"/>
        </w:behaviors>
        <w:guid w:val="{2E83AD17-5D32-4D87-9761-FE46123CD73F}"/>
      </w:docPartPr>
      <w:docPartBody>
        <w:p w:rsidR="00000000" w:rsidRDefault="00EA21C0">
          <w:pPr>
            <w:pStyle w:val="C5799160C7CC45DB80B2FE68136CD0BA"/>
          </w:pPr>
          <w:r w:rsidRPr="00F63BD1">
            <w:t>Evaluate the growth trajectory of the industry, especially whether there are new products or competitors entering the market. Also consider any future changes that may affec</w:t>
          </w:r>
          <w:r w:rsidRPr="00F63BD1">
            <w:t>t the business. For example, cost of raw materials, external influences that may increase demand for the company’s services.</w:t>
          </w:r>
        </w:p>
      </w:docPartBody>
    </w:docPart>
    <w:docPart>
      <w:docPartPr>
        <w:name w:val="B69CE9402C26489596FF44C8E86E3A42"/>
        <w:category>
          <w:name w:val="General"/>
          <w:gallery w:val="placeholder"/>
        </w:category>
        <w:types>
          <w:type w:val="bbPlcHdr"/>
        </w:types>
        <w:behaviors>
          <w:behavior w:val="content"/>
        </w:behaviors>
        <w:guid w:val="{B25E531D-07F3-4D75-933B-B9233C2FE1BC}"/>
      </w:docPartPr>
      <w:docPartBody>
        <w:p w:rsidR="00000000" w:rsidRDefault="00EA21C0">
          <w:pPr>
            <w:pStyle w:val="B69CE9402C26489596FF44C8E86E3A42"/>
          </w:pPr>
          <w:r w:rsidRPr="002E6D69">
            <w:rPr>
              <w:rStyle w:val="Bold"/>
            </w:rPr>
            <w:t>Stability –</w:t>
          </w:r>
        </w:p>
      </w:docPartBody>
    </w:docPart>
    <w:docPart>
      <w:docPartPr>
        <w:name w:val="AD3B4E22E2894C888E7C7F74B8AFCEF2"/>
        <w:category>
          <w:name w:val="General"/>
          <w:gallery w:val="placeholder"/>
        </w:category>
        <w:types>
          <w:type w:val="bbPlcHdr"/>
        </w:types>
        <w:behaviors>
          <w:behavior w:val="content"/>
        </w:behaviors>
        <w:guid w:val="{CE22B01A-ECDC-4D52-9F14-6D415B712D94}"/>
      </w:docPartPr>
      <w:docPartBody>
        <w:p w:rsidR="00000000" w:rsidRDefault="00EA21C0">
          <w:pPr>
            <w:pStyle w:val="AD3B4E22E2894C888E7C7F74B8AFCEF2"/>
          </w:pPr>
          <w:r w:rsidRPr="00F63BD1">
            <w:t>Assess the relative stability of the industry, both historically and currently.</w:t>
          </w:r>
        </w:p>
      </w:docPartBody>
    </w:docPart>
    <w:docPart>
      <w:docPartPr>
        <w:name w:val="236D1F4921F74668B59DAB44C55AA730"/>
        <w:category>
          <w:name w:val="General"/>
          <w:gallery w:val="placeholder"/>
        </w:category>
        <w:types>
          <w:type w:val="bbPlcHdr"/>
        </w:types>
        <w:behaviors>
          <w:behavior w:val="content"/>
        </w:behaviors>
        <w:guid w:val="{8E107C7E-8333-48AA-88E5-3354225DF03F}"/>
      </w:docPartPr>
      <w:docPartBody>
        <w:p w:rsidR="00000000" w:rsidRDefault="00EA21C0">
          <w:pPr>
            <w:pStyle w:val="236D1F4921F74668B59DAB44C55AA730"/>
          </w:pPr>
          <w:r w:rsidRPr="005901CF">
            <w:t>Collecting this data shows investors that they are getting involved in a business that has done its homework.</w:t>
          </w:r>
        </w:p>
      </w:docPartBody>
    </w:docPart>
    <w:docPart>
      <w:docPartPr>
        <w:name w:val="B7D21F01B4B34A5A88E939ED2EFF243A"/>
        <w:category>
          <w:name w:val="General"/>
          <w:gallery w:val="placeholder"/>
        </w:category>
        <w:types>
          <w:type w:val="bbPlcHdr"/>
        </w:types>
        <w:behaviors>
          <w:behavior w:val="content"/>
        </w:behaviors>
        <w:guid w:val="{D4B83089-DD2D-4A13-8399-5DD54764F776}"/>
      </w:docPartPr>
      <w:docPartBody>
        <w:p w:rsidR="00000000" w:rsidRDefault="00EA21C0">
          <w:pPr>
            <w:pStyle w:val="B7D21F01B4B34A5A88E939ED2EFF243A"/>
          </w:pPr>
          <w:r w:rsidRPr="00C20A20">
            <w:t>Market Segmentation</w:t>
          </w:r>
        </w:p>
      </w:docPartBody>
    </w:docPart>
    <w:docPart>
      <w:docPartPr>
        <w:name w:val="9E7F207002184B69A2DCE136CD637D44"/>
        <w:category>
          <w:name w:val="General"/>
          <w:gallery w:val="placeholder"/>
        </w:category>
        <w:types>
          <w:type w:val="bbPlcHdr"/>
        </w:types>
        <w:behaviors>
          <w:behavior w:val="content"/>
        </w:behaviors>
        <w:guid w:val="{62FE6410-8215-4EF7-BD08-6EEC1925DAF3}"/>
      </w:docPartPr>
      <w:docPartBody>
        <w:p w:rsidR="00000000" w:rsidRDefault="00EA21C0">
          <w:pPr>
            <w:pStyle w:val="9E7F207002184B69A2DCE136CD637D44"/>
          </w:pPr>
          <w:r w:rsidRPr="00C20A20">
            <w:t xml:space="preserve">It is </w:t>
          </w:r>
          <w:r w:rsidRPr="00C20A20">
            <w:t>important to provide a detailed description of the target market and its potential size. Anyone reading the business plan must be able to see the value of the market it is targeting. When researching the target customers, consider:</w:t>
          </w:r>
        </w:p>
      </w:docPartBody>
    </w:docPart>
    <w:docPart>
      <w:docPartPr>
        <w:name w:val="C45682AB54F4416183031CE9C44E9FE5"/>
        <w:category>
          <w:name w:val="General"/>
          <w:gallery w:val="placeholder"/>
        </w:category>
        <w:types>
          <w:type w:val="bbPlcHdr"/>
        </w:types>
        <w:behaviors>
          <w:behavior w:val="content"/>
        </w:behaviors>
        <w:guid w:val="{090CEF9E-128E-41D8-8AA9-87CB094234AB}"/>
      </w:docPartPr>
      <w:docPartBody>
        <w:p w:rsidR="00842D0A" w:rsidRPr="00C20A20" w:rsidRDefault="00EA21C0" w:rsidP="00C20A20">
          <w:pPr>
            <w:pStyle w:val="ListBullet"/>
          </w:pPr>
          <w:r w:rsidRPr="00C20A20">
            <w:t>Location</w:t>
          </w:r>
        </w:p>
        <w:p w:rsidR="00842D0A" w:rsidRPr="00C20A20" w:rsidRDefault="00EA21C0" w:rsidP="00C20A20">
          <w:pPr>
            <w:pStyle w:val="ListBullet"/>
          </w:pPr>
          <w:r w:rsidRPr="00C20A20">
            <w:t>Size (are there</w:t>
          </w:r>
          <w:r w:rsidRPr="00C20A20">
            <w:t xml:space="preserve"> enough customers to support the business?)</w:t>
          </w:r>
        </w:p>
        <w:p w:rsidR="00842D0A" w:rsidRPr="00C20A20" w:rsidRDefault="00EA21C0" w:rsidP="00C20A20">
          <w:pPr>
            <w:pStyle w:val="ListBullet"/>
          </w:pPr>
          <w:r w:rsidRPr="00C20A20">
            <w:t>Demographics (age, gender, ethnicity, etc.)</w:t>
          </w:r>
        </w:p>
        <w:p w:rsidR="00842D0A" w:rsidRPr="00C20A20" w:rsidRDefault="00EA21C0" w:rsidP="00C20A20">
          <w:pPr>
            <w:pStyle w:val="ListBullet"/>
          </w:pPr>
          <w:r w:rsidRPr="00C20A20">
            <w:t>Buyer characteristics (their likes and dislikes)</w:t>
          </w:r>
        </w:p>
        <w:p w:rsidR="00000000" w:rsidRDefault="00EA21C0">
          <w:pPr>
            <w:pStyle w:val="C45682AB54F4416183031CE9C44E9FE5"/>
          </w:pPr>
          <w:r w:rsidRPr="00C20A20">
            <w:t>Consumer needs (solutions they require)</w:t>
          </w:r>
        </w:p>
      </w:docPartBody>
    </w:docPart>
    <w:docPart>
      <w:docPartPr>
        <w:name w:val="93C8CDC3F9624316811C8216D31BF840"/>
        <w:category>
          <w:name w:val="General"/>
          <w:gallery w:val="placeholder"/>
        </w:category>
        <w:types>
          <w:type w:val="bbPlcHdr"/>
        </w:types>
        <w:behaviors>
          <w:behavior w:val="content"/>
        </w:behaviors>
        <w:guid w:val="{2F2A8A5A-BAAE-43FE-8C84-E2AFF64D0A4D}"/>
      </w:docPartPr>
      <w:docPartBody>
        <w:p w:rsidR="00000000" w:rsidRDefault="00EA21C0">
          <w:pPr>
            <w:pStyle w:val="93C8CDC3F9624316811C8216D31BF840"/>
          </w:pPr>
          <w:r w:rsidRPr="00C20A20">
            <w:t xml:space="preserve">Market segmentation involves looking at the entire market and then breaking it </w:t>
          </w:r>
          <w:r w:rsidRPr="00C20A20">
            <w:t>down into one or two target markets.</w:t>
          </w:r>
        </w:p>
      </w:docPartBody>
    </w:docPart>
    <w:docPart>
      <w:docPartPr>
        <w:name w:val="FBD4FADD3DA4438DB87E5984622A0C4F"/>
        <w:category>
          <w:name w:val="General"/>
          <w:gallery w:val="placeholder"/>
        </w:category>
        <w:types>
          <w:type w:val="bbPlcHdr"/>
        </w:types>
        <w:behaviors>
          <w:behavior w:val="content"/>
        </w:behaviors>
        <w:guid w:val="{AE889127-F612-49C3-9203-ED8C10DD993E}"/>
      </w:docPartPr>
      <w:docPartBody>
        <w:p w:rsidR="00000000" w:rsidRDefault="00EA21C0">
          <w:pPr>
            <w:pStyle w:val="FBD4FADD3DA4438DB87E5984622A0C4F"/>
          </w:pPr>
          <w:r w:rsidRPr="009634CB">
            <w:t>When segmenting the market, start by defining the Total Available Market (TAM), then Serviceable Available Market (SAM), and finally Target Market (TM).</w:t>
          </w:r>
        </w:p>
      </w:docPartBody>
    </w:docPart>
    <w:docPart>
      <w:docPartPr>
        <w:name w:val="89D2220CDF6448D782400DCDF6FEEBD2"/>
        <w:category>
          <w:name w:val="General"/>
          <w:gallery w:val="placeholder"/>
        </w:category>
        <w:types>
          <w:type w:val="bbPlcHdr"/>
        </w:types>
        <w:behaviors>
          <w:behavior w:val="content"/>
        </w:behaviors>
        <w:guid w:val="{ED6A40F2-4903-43E1-B8AB-BB4F271577E9}"/>
      </w:docPartPr>
      <w:docPartBody>
        <w:p w:rsidR="00000000" w:rsidRDefault="00EA21C0">
          <w:pPr>
            <w:pStyle w:val="89D2220CDF6448D782400DCDF6FEEBD2"/>
          </w:pPr>
          <w:r w:rsidRPr="002E6D69">
            <w:rPr>
              <w:rStyle w:val="Bold"/>
            </w:rPr>
            <w:t>Total Avai</w:t>
          </w:r>
          <w:r w:rsidRPr="002E6D69">
            <w:rPr>
              <w:rStyle w:val="Bold"/>
            </w:rPr>
            <w:t>lable Market –</w:t>
          </w:r>
        </w:p>
      </w:docPartBody>
    </w:docPart>
    <w:docPart>
      <w:docPartPr>
        <w:name w:val="C4F0CBB73D9B420B9BF70D5C38F25B19"/>
        <w:category>
          <w:name w:val="General"/>
          <w:gallery w:val="placeholder"/>
        </w:category>
        <w:types>
          <w:type w:val="bbPlcHdr"/>
        </w:types>
        <w:behaviors>
          <w:behavior w:val="content"/>
        </w:behaviors>
        <w:guid w:val="{5F0939B8-9B3D-4807-B61A-DF5C192F1DA5}"/>
      </w:docPartPr>
      <w:docPartBody>
        <w:p w:rsidR="00000000" w:rsidRDefault="00EA21C0">
          <w:pPr>
            <w:pStyle w:val="C4F0CBB73D9B420B9BF70D5C38F25B19"/>
          </w:pPr>
          <w:r w:rsidRPr="009634CB">
            <w:t>This represents the entire industry the business is operating in. It includes all the different types of customers who are potentially interested in the company’s services. For example, if operating a home-based bakery, the TAM is everyone w</w:t>
          </w:r>
          <w:r w:rsidRPr="009634CB">
            <w:t>ho is interested in buying baked products. Provide data on the number of prospects in the industry, for example, businesses, households, etc.</w:t>
          </w:r>
        </w:p>
      </w:docPartBody>
    </w:docPart>
    <w:docPart>
      <w:docPartPr>
        <w:name w:val="52673C8EF4A84650B27D0422CC94E98F"/>
        <w:category>
          <w:name w:val="General"/>
          <w:gallery w:val="placeholder"/>
        </w:category>
        <w:types>
          <w:type w:val="bbPlcHdr"/>
        </w:types>
        <w:behaviors>
          <w:behavior w:val="content"/>
        </w:behaviors>
        <w:guid w:val="{C86739AF-D609-48D7-B514-327EE9A02402}"/>
      </w:docPartPr>
      <w:docPartBody>
        <w:p w:rsidR="00000000" w:rsidRDefault="00EA21C0">
          <w:pPr>
            <w:pStyle w:val="52673C8EF4A84650B27D0422CC94E98F"/>
          </w:pPr>
          <w:r w:rsidRPr="002E6D69">
            <w:rPr>
              <w:rStyle w:val="Bold"/>
            </w:rPr>
            <w:t>Serviceable Available Market –</w:t>
          </w:r>
        </w:p>
      </w:docPartBody>
    </w:docPart>
    <w:docPart>
      <w:docPartPr>
        <w:name w:val="33A883D324274BC285C772341AD8B6A5"/>
        <w:category>
          <w:name w:val="General"/>
          <w:gallery w:val="placeholder"/>
        </w:category>
        <w:types>
          <w:type w:val="bbPlcHdr"/>
        </w:types>
        <w:behaviors>
          <w:behavior w:val="content"/>
        </w:behaviors>
        <w:guid w:val="{13605934-E897-4AAC-8F86-799868945539}"/>
      </w:docPartPr>
      <w:docPartBody>
        <w:p w:rsidR="00000000" w:rsidRDefault="00EA21C0">
          <w:pPr>
            <w:pStyle w:val="33A883D324274BC285C772341AD8B6A5"/>
          </w:pPr>
          <w:r w:rsidRPr="009634CB">
            <w:t xml:space="preserve">This is a subset of TAM and represents all the customers that the business can </w:t>
          </w:r>
          <w:r w:rsidRPr="009634CB">
            <w:t>effectively serve. As a home-based bakery, for example, it may not be possible to serve everyone in the country. Therefore, the SAM may need to be defined according to geography. It would be reasonable to sell products to people in nearby towns.</w:t>
          </w:r>
        </w:p>
      </w:docPartBody>
    </w:docPart>
    <w:docPart>
      <w:docPartPr>
        <w:name w:val="AE93619B3B8344D08FA532AF6F6293D1"/>
        <w:category>
          <w:name w:val="General"/>
          <w:gallery w:val="placeholder"/>
        </w:category>
        <w:types>
          <w:type w:val="bbPlcHdr"/>
        </w:types>
        <w:behaviors>
          <w:behavior w:val="content"/>
        </w:behaviors>
        <w:guid w:val="{20DC5C6B-5D52-4EBB-B7A3-413627E25D6B}"/>
      </w:docPartPr>
      <w:docPartBody>
        <w:p w:rsidR="00000000" w:rsidRDefault="00EA21C0">
          <w:pPr>
            <w:pStyle w:val="AE93619B3B8344D08FA532AF6F6293D1"/>
          </w:pPr>
          <w:r w:rsidRPr="002E6D69">
            <w:rPr>
              <w:rStyle w:val="Bold"/>
            </w:rPr>
            <w:t>Target Market –</w:t>
          </w:r>
        </w:p>
      </w:docPartBody>
    </w:docPart>
    <w:docPart>
      <w:docPartPr>
        <w:name w:val="363DD42B04D543549D03F88DB894BAB7"/>
        <w:category>
          <w:name w:val="General"/>
          <w:gallery w:val="placeholder"/>
        </w:category>
        <w:types>
          <w:type w:val="bbPlcHdr"/>
        </w:types>
        <w:behaviors>
          <w:behavior w:val="content"/>
        </w:behaviors>
        <w:guid w:val="{E2598891-B2A5-4C94-BC63-6044C028635C}"/>
      </w:docPartPr>
      <w:docPartBody>
        <w:p w:rsidR="00000000" w:rsidRDefault="00EA21C0">
          <w:pPr>
            <w:pStyle w:val="363DD42B04D543549D03F88DB894BAB7"/>
          </w:pPr>
          <w:r w:rsidRPr="009634CB">
            <w:t>This is a subset of SAM and represents the specific intended customers to serve. For example, it is possible to segment the target market according to criteria such as price (high-priced versus low-priced), quality, geography, occasion (kid</w:t>
          </w:r>
          <w:r w:rsidRPr="009634CB">
            <w:t xml:space="preserve">’s birthday cakes, pastries for office workers), and others. Ask why the business is selecting a particular target market. By narrowing down on the target market, it will be easier to focus sales and marketing efforts on the type of customers who are most </w:t>
          </w:r>
          <w:r w:rsidRPr="009634CB">
            <w:t>likely to buy the business’ products.</w:t>
          </w:r>
        </w:p>
      </w:docPartBody>
    </w:docPart>
    <w:docPart>
      <w:docPartPr>
        <w:name w:val="B726326C98FC430E857B2AD66F6E2E58"/>
        <w:category>
          <w:name w:val="General"/>
          <w:gallery w:val="placeholder"/>
        </w:category>
        <w:types>
          <w:type w:val="bbPlcHdr"/>
        </w:types>
        <w:behaviors>
          <w:behavior w:val="content"/>
        </w:behaviors>
        <w:guid w:val="{261C7820-A788-4F02-AEB2-D35869F6A501}"/>
      </w:docPartPr>
      <w:docPartBody>
        <w:p w:rsidR="00000000" w:rsidRDefault="00EA21C0">
          <w:pPr>
            <w:pStyle w:val="B726326C98FC430E857B2AD66F6E2E58"/>
          </w:pPr>
          <w:r w:rsidRPr="009634CB">
            <w:t>As the business grows, it will be able to evaluate the percentage of the target market it is reaching. This is known as market share. Use graphs and charts to describe the percentage market share within the next 2 to 3</w:t>
          </w:r>
          <w:r w:rsidRPr="009634CB">
            <w:t xml:space="preserve"> years.</w:t>
          </w:r>
        </w:p>
      </w:docPartBody>
    </w:docPart>
    <w:docPart>
      <w:docPartPr>
        <w:name w:val="BD6D9C2E9B444F34A9570ACFE21DAB80"/>
        <w:category>
          <w:name w:val="General"/>
          <w:gallery w:val="placeholder"/>
        </w:category>
        <w:types>
          <w:type w:val="bbPlcHdr"/>
        </w:types>
        <w:behaviors>
          <w:behavior w:val="content"/>
        </w:behaviors>
        <w:guid w:val="{A92E0586-1E1C-41ED-89F8-5F05832220D0}"/>
      </w:docPartPr>
      <w:docPartBody>
        <w:p w:rsidR="00000000" w:rsidRDefault="00EA21C0">
          <w:pPr>
            <w:pStyle w:val="BD6D9C2E9B444F34A9570ACFE21DAB80"/>
          </w:pPr>
          <w:r w:rsidRPr="006D40ED">
            <w:t>Competition</w:t>
          </w:r>
        </w:p>
      </w:docPartBody>
    </w:docPart>
    <w:docPart>
      <w:docPartPr>
        <w:name w:val="44003211200948AEA09E8A9253407776"/>
        <w:category>
          <w:name w:val="General"/>
          <w:gallery w:val="placeholder"/>
        </w:category>
        <w:types>
          <w:type w:val="bbPlcHdr"/>
        </w:types>
        <w:behaviors>
          <w:behavior w:val="content"/>
        </w:behaviors>
        <w:guid w:val="{FBD5AE4D-C490-4B2F-9B04-F2C806231664}"/>
      </w:docPartPr>
      <w:docPartBody>
        <w:p w:rsidR="00842D0A" w:rsidRPr="006D40ED" w:rsidRDefault="00EA21C0" w:rsidP="006D40ED">
          <w:r w:rsidRPr="006D40ED">
            <w:t>In this section, analyze and dissect the business rivals. Competitive analysis enables the owner to know more about and gain a deeper understanding of the business’ competitors. Make sure that this section describes clearly how the company’s soluti</w:t>
          </w:r>
          <w:r w:rsidRPr="006D40ED">
            <w:t xml:space="preserve">ons are better for consumers compared to the competitors identified. </w:t>
          </w:r>
        </w:p>
        <w:p w:rsidR="00000000" w:rsidRDefault="00EA21C0">
          <w:pPr>
            <w:pStyle w:val="44003211200948AEA09E8A9253407776"/>
          </w:pPr>
          <w:r w:rsidRPr="006D40ED">
            <w:t>Here are some factors to consider when analyzing the competition:</w:t>
          </w:r>
        </w:p>
      </w:docPartBody>
    </w:docPart>
    <w:docPart>
      <w:docPartPr>
        <w:name w:val="99BE8F61101847D2BD1A45B4A5DC6D3A"/>
        <w:category>
          <w:name w:val="General"/>
          <w:gallery w:val="placeholder"/>
        </w:category>
        <w:types>
          <w:type w:val="bbPlcHdr"/>
        </w:types>
        <w:behaviors>
          <w:behavior w:val="content"/>
        </w:behaviors>
        <w:guid w:val="{5CA0A568-FA0F-4EC8-9866-F0F350B3F8C0}"/>
      </w:docPartPr>
      <w:docPartBody>
        <w:p w:rsidR="00000000" w:rsidRDefault="00EA21C0">
          <w:pPr>
            <w:pStyle w:val="99BE8F61101847D2BD1A45B4A5DC6D3A"/>
          </w:pPr>
          <w:r w:rsidRPr="002E6D69">
            <w:rPr>
              <w:rStyle w:val="Bold"/>
            </w:rPr>
            <w:t>Direct competitors -</w:t>
          </w:r>
        </w:p>
      </w:docPartBody>
    </w:docPart>
    <w:docPart>
      <w:docPartPr>
        <w:name w:val="C227E9BC143F4C3CBFDD731184FD58AD"/>
        <w:category>
          <w:name w:val="General"/>
          <w:gallery w:val="placeholder"/>
        </w:category>
        <w:types>
          <w:type w:val="bbPlcHdr"/>
        </w:types>
        <w:behaviors>
          <w:behavior w:val="content"/>
        </w:behaviors>
        <w:guid w:val="{4F5C94A6-BAEE-4FDA-89EE-2D4A920A8C47}"/>
      </w:docPartPr>
      <w:docPartBody>
        <w:p w:rsidR="00000000" w:rsidRDefault="00EA21C0">
          <w:pPr>
            <w:pStyle w:val="C227E9BC143F4C3CBFDD731184FD58AD"/>
          </w:pPr>
          <w:r w:rsidRPr="006D40ED">
            <w:t>When identifying competitors, focus on those who are providing products or services that are simila</w:t>
          </w:r>
          <w:r w:rsidRPr="006D40ED">
            <w:t>r to the business. How long have they been in business?</w:t>
          </w:r>
        </w:p>
      </w:docPartBody>
    </w:docPart>
    <w:docPart>
      <w:docPartPr>
        <w:name w:val="0CD76D79421145DB88215181869373C6"/>
        <w:category>
          <w:name w:val="General"/>
          <w:gallery w:val="placeholder"/>
        </w:category>
        <w:types>
          <w:type w:val="bbPlcHdr"/>
        </w:types>
        <w:behaviors>
          <w:behavior w:val="content"/>
        </w:behaviors>
        <w:guid w:val="{1689E202-1DFC-4E44-90F6-4E077A212319}"/>
      </w:docPartPr>
      <w:docPartBody>
        <w:p w:rsidR="00000000" w:rsidRDefault="00EA21C0">
          <w:pPr>
            <w:pStyle w:val="0CD76D79421145DB88215181869373C6"/>
          </w:pPr>
          <w:bookmarkStart w:id="0" w:name="_Hlk817801"/>
          <w:r w:rsidRPr="002E6D69">
            <w:rPr>
              <w:rStyle w:val="Bold"/>
            </w:rPr>
            <w:t>Competitor strengths and weaknesses –</w:t>
          </w:r>
          <w:bookmarkEnd w:id="0"/>
        </w:p>
      </w:docPartBody>
    </w:docPart>
    <w:docPart>
      <w:docPartPr>
        <w:name w:val="F3DA5DAF28124BD8B0347A7672CDDC78"/>
        <w:category>
          <w:name w:val="General"/>
          <w:gallery w:val="placeholder"/>
        </w:category>
        <w:types>
          <w:type w:val="bbPlcHdr"/>
        </w:types>
        <w:behaviors>
          <w:behavior w:val="content"/>
        </w:behaviors>
        <w:guid w:val="{100D7F71-CF5C-404D-9079-3231E655150A}"/>
      </w:docPartPr>
      <w:docPartBody>
        <w:p w:rsidR="00000000" w:rsidRDefault="00EA21C0">
          <w:pPr>
            <w:pStyle w:val="F3DA5DAF28124BD8B0347A7672CDDC78"/>
          </w:pPr>
          <w:r w:rsidRPr="006D40ED">
            <w:t>Determine what competitors are good at and what they are not offering. Use creativity to identify opportunities that rivals do not have.</w:t>
          </w:r>
        </w:p>
      </w:docPartBody>
    </w:docPart>
    <w:docPart>
      <w:docPartPr>
        <w:name w:val="C6F65C4EA19A4F53A04E00C08C029BCA"/>
        <w:category>
          <w:name w:val="General"/>
          <w:gallery w:val="placeholder"/>
        </w:category>
        <w:types>
          <w:type w:val="bbPlcHdr"/>
        </w:types>
        <w:behaviors>
          <w:behavior w:val="content"/>
        </w:behaviors>
        <w:guid w:val="{3D4DF637-4661-41E1-9052-7FB2C9F8BE2C}"/>
      </w:docPartPr>
      <w:docPartBody>
        <w:p w:rsidR="00000000" w:rsidRDefault="00EA21C0">
          <w:pPr>
            <w:pStyle w:val="C6F65C4EA19A4F53A04E00C08C029BCA"/>
          </w:pPr>
          <w:bookmarkStart w:id="1" w:name="_Hlk817805"/>
          <w:r w:rsidRPr="002E6D69">
            <w:rPr>
              <w:rStyle w:val="Bold"/>
            </w:rPr>
            <w:t>Status quo –</w:t>
          </w:r>
          <w:bookmarkEnd w:id="1"/>
        </w:p>
      </w:docPartBody>
    </w:docPart>
    <w:docPart>
      <w:docPartPr>
        <w:name w:val="7A9AA08D96B7446C90222E4BB0459D97"/>
        <w:category>
          <w:name w:val="General"/>
          <w:gallery w:val="placeholder"/>
        </w:category>
        <w:types>
          <w:type w:val="bbPlcHdr"/>
        </w:types>
        <w:behaviors>
          <w:behavior w:val="content"/>
        </w:behaviors>
        <w:guid w:val="{EF08FA71-A9EB-45E3-8542-A7A28EB9030C}"/>
      </w:docPartPr>
      <w:docPartBody>
        <w:p w:rsidR="00000000" w:rsidRDefault="00EA21C0">
          <w:pPr>
            <w:pStyle w:val="7A9AA08D96B7446C90222E4BB0459D97"/>
          </w:pPr>
          <w:r w:rsidRPr="006D40ED">
            <w:t xml:space="preserve">Examine the </w:t>
          </w:r>
          <w:r w:rsidRPr="006D40ED">
            <w:t>mindset of the other businesses and target customers. Does the business intend to introduce a new idea that will disrupt how things are done?</w:t>
          </w:r>
        </w:p>
      </w:docPartBody>
    </w:docPart>
    <w:docPart>
      <w:docPartPr>
        <w:name w:val="3F8CA17A3BB34762970D759A1BF8B9CE"/>
        <w:category>
          <w:name w:val="General"/>
          <w:gallery w:val="placeholder"/>
        </w:category>
        <w:types>
          <w:type w:val="bbPlcHdr"/>
        </w:types>
        <w:behaviors>
          <w:behavior w:val="content"/>
        </w:behaviors>
        <w:guid w:val="{CD13E1CD-6687-4E4A-8BA6-44D42A16D012}"/>
      </w:docPartPr>
      <w:docPartBody>
        <w:p w:rsidR="00000000" w:rsidRDefault="00EA21C0">
          <w:pPr>
            <w:pStyle w:val="3F8CA17A3BB34762970D759A1BF8B9CE"/>
          </w:pPr>
          <w:r w:rsidRPr="002E6D69">
            <w:rPr>
              <w:rStyle w:val="Bold"/>
            </w:rPr>
            <w:t>Messaging –</w:t>
          </w:r>
        </w:p>
      </w:docPartBody>
    </w:docPart>
    <w:docPart>
      <w:docPartPr>
        <w:name w:val="79334A24E3BE4C8AA97C59132DF36FAA"/>
        <w:category>
          <w:name w:val="General"/>
          <w:gallery w:val="placeholder"/>
        </w:category>
        <w:types>
          <w:type w:val="bbPlcHdr"/>
        </w:types>
        <w:behaviors>
          <w:behavior w:val="content"/>
        </w:behaviors>
        <w:guid w:val="{51AD3CDC-351B-425F-AAE1-ECC4E6368DEF}"/>
      </w:docPartPr>
      <w:docPartBody>
        <w:p w:rsidR="00000000" w:rsidRDefault="00EA21C0">
          <w:pPr>
            <w:pStyle w:val="79334A24E3BE4C8AA97C59132DF36FAA"/>
          </w:pPr>
          <w:r w:rsidRPr="006D40ED">
            <w:t>How will the package of this business’ services overcome the competition?</w:t>
          </w:r>
        </w:p>
      </w:docPartBody>
    </w:docPart>
    <w:docPart>
      <w:docPartPr>
        <w:name w:val="F620BEEEA8E54363B3CFE0CBD5C62DD1"/>
        <w:category>
          <w:name w:val="General"/>
          <w:gallery w:val="placeholder"/>
        </w:category>
        <w:types>
          <w:type w:val="bbPlcHdr"/>
        </w:types>
        <w:behaviors>
          <w:behavior w:val="content"/>
        </w:behaviors>
        <w:guid w:val="{03A7BDA2-E234-4C4B-A60C-9ACBD945D90C}"/>
      </w:docPartPr>
      <w:docPartBody>
        <w:p w:rsidR="00000000" w:rsidRDefault="00EA21C0">
          <w:pPr>
            <w:pStyle w:val="F620BEEEA8E54363B3CFE0CBD5C62DD1"/>
          </w:pPr>
          <w:r w:rsidRPr="002E6D69">
            <w:rPr>
              <w:rStyle w:val="Bold"/>
            </w:rPr>
            <w:t>Uniqueness -</w:t>
          </w:r>
        </w:p>
      </w:docPartBody>
    </w:docPart>
    <w:docPart>
      <w:docPartPr>
        <w:name w:val="F6BE3CDFB09344728F3FBC3AD0F39373"/>
        <w:category>
          <w:name w:val="General"/>
          <w:gallery w:val="placeholder"/>
        </w:category>
        <w:types>
          <w:type w:val="bbPlcHdr"/>
        </w:types>
        <w:behaviors>
          <w:behavior w:val="content"/>
        </w:behaviors>
        <w:guid w:val="{2C41A1E6-CB6A-4D7A-AA26-788DA3BFC4B7}"/>
      </w:docPartPr>
      <w:docPartBody>
        <w:p w:rsidR="00000000" w:rsidRDefault="00EA21C0">
          <w:pPr>
            <w:pStyle w:val="F6BE3CDFB09344728F3FBC3AD0F39373"/>
          </w:pPr>
          <w:r w:rsidRPr="006D40ED">
            <w:t>What advantages</w:t>
          </w:r>
          <w:r w:rsidRPr="006D40ED">
            <w:t xml:space="preserve"> does the business have over the competition? Why will the company’s service stand out and capture market share?</w:t>
          </w:r>
        </w:p>
      </w:docPartBody>
    </w:docPart>
    <w:docPart>
      <w:docPartPr>
        <w:name w:val="DE76C1F0884E4004804BB3AE8AB711FF"/>
        <w:category>
          <w:name w:val="General"/>
          <w:gallery w:val="placeholder"/>
        </w:category>
        <w:types>
          <w:type w:val="bbPlcHdr"/>
        </w:types>
        <w:behaviors>
          <w:behavior w:val="content"/>
        </w:behaviors>
        <w:guid w:val="{8EA343B6-A65F-4A63-9155-F2BA56085B57}"/>
      </w:docPartPr>
      <w:docPartBody>
        <w:p w:rsidR="00000000" w:rsidRDefault="00EA21C0">
          <w:pPr>
            <w:pStyle w:val="DE76C1F0884E4004804BB3AE8AB711FF"/>
          </w:pPr>
          <w:r w:rsidRPr="006D40ED">
            <w:t>SWOT Analysis</w:t>
          </w:r>
        </w:p>
      </w:docPartBody>
    </w:docPart>
    <w:docPart>
      <w:docPartPr>
        <w:name w:val="492B21429B524F378BB2BDDABE6BCA4E"/>
        <w:category>
          <w:name w:val="General"/>
          <w:gallery w:val="placeholder"/>
        </w:category>
        <w:types>
          <w:type w:val="bbPlcHdr"/>
        </w:types>
        <w:behaviors>
          <w:behavior w:val="content"/>
        </w:behaviors>
        <w:guid w:val="{D691D3F5-19E0-412D-BDAE-C4E68B5D82D6}"/>
      </w:docPartPr>
      <w:docPartBody>
        <w:p w:rsidR="00000000" w:rsidRDefault="00EA21C0">
          <w:pPr>
            <w:pStyle w:val="492B21429B524F378BB2BDDABE6BCA4E"/>
          </w:pPr>
          <w:r w:rsidRPr="006D40ED">
            <w:t>A SWOT analysis is a useful tool for eva</w:t>
          </w:r>
          <w:r w:rsidRPr="006D40ED">
            <w:t>luating the business by zooming in on its strengths, weaknesses, opportunities available, and potential threats. Consider the following:</w:t>
          </w:r>
        </w:p>
      </w:docPartBody>
    </w:docPart>
    <w:docPart>
      <w:docPartPr>
        <w:name w:val="55D640E631F6405EB5EF2FD832825C0C"/>
        <w:category>
          <w:name w:val="General"/>
          <w:gallery w:val="placeholder"/>
        </w:category>
        <w:types>
          <w:type w:val="bbPlcHdr"/>
        </w:types>
        <w:behaviors>
          <w:behavior w:val="content"/>
        </w:behaviors>
        <w:guid w:val="{B6112C5D-E088-4EB3-BE4B-9C376FB8C861}"/>
      </w:docPartPr>
      <w:docPartBody>
        <w:p w:rsidR="00000000" w:rsidRDefault="00EA21C0">
          <w:pPr>
            <w:pStyle w:val="55D640E631F6405EB5EF2FD832825C0C"/>
          </w:pPr>
          <w:r w:rsidRPr="002E6D69">
            <w:rPr>
              <w:rStyle w:val="Bold"/>
            </w:rPr>
            <w:t>Strengths –</w:t>
          </w:r>
        </w:p>
      </w:docPartBody>
    </w:docPart>
    <w:docPart>
      <w:docPartPr>
        <w:name w:val="F55406866039470EAE758316DCF7A2C2"/>
        <w:category>
          <w:name w:val="General"/>
          <w:gallery w:val="placeholder"/>
        </w:category>
        <w:types>
          <w:type w:val="bbPlcHdr"/>
        </w:types>
        <w:behaviors>
          <w:behavior w:val="content"/>
        </w:behaviors>
        <w:guid w:val="{EF9ACF61-714B-40AF-8651-A2082513182E}"/>
      </w:docPartPr>
      <w:docPartBody>
        <w:p w:rsidR="00000000" w:rsidRDefault="00EA21C0">
          <w:pPr>
            <w:pStyle w:val="F55406866039470EAE758316DCF7A2C2"/>
          </w:pPr>
          <w:r w:rsidRPr="006D40ED">
            <w:t>What strengths does the company have now and how will these strengths evolve moving forward?</w:t>
          </w:r>
        </w:p>
      </w:docPartBody>
    </w:docPart>
    <w:docPart>
      <w:docPartPr>
        <w:name w:val="DEC94795CDB4498C8B38B7C7B22F5A3A"/>
        <w:category>
          <w:name w:val="General"/>
          <w:gallery w:val="placeholder"/>
        </w:category>
        <w:types>
          <w:type w:val="bbPlcHdr"/>
        </w:types>
        <w:behaviors>
          <w:behavior w:val="content"/>
        </w:behaviors>
        <w:guid w:val="{66E34191-5F83-4DD2-8D4C-4D06E6B16F7A}"/>
      </w:docPartPr>
      <w:docPartBody>
        <w:p w:rsidR="00000000" w:rsidRDefault="00EA21C0">
          <w:pPr>
            <w:pStyle w:val="DEC94795CDB4498C8B38B7C7B22F5A3A"/>
          </w:pPr>
          <w:r w:rsidRPr="002E6D69">
            <w:rPr>
              <w:rStyle w:val="Bold"/>
            </w:rPr>
            <w:t>Weaknesses –</w:t>
          </w:r>
        </w:p>
      </w:docPartBody>
    </w:docPart>
    <w:docPart>
      <w:docPartPr>
        <w:name w:val="333F08A8DF7C424D85FF57F8655B6954"/>
        <w:category>
          <w:name w:val="General"/>
          <w:gallery w:val="placeholder"/>
        </w:category>
        <w:types>
          <w:type w:val="bbPlcHdr"/>
        </w:types>
        <w:behaviors>
          <w:behavior w:val="content"/>
        </w:behaviors>
        <w:guid w:val="{05B08B20-4EA6-46ED-8C75-029C2D6082EC}"/>
      </w:docPartPr>
      <w:docPartBody>
        <w:p w:rsidR="00000000" w:rsidRDefault="00EA21C0">
          <w:pPr>
            <w:pStyle w:val="333F08A8DF7C424D85FF57F8655B6954"/>
          </w:pPr>
          <w:r w:rsidRPr="006D40ED">
            <w:t xml:space="preserve">What are the </w:t>
          </w:r>
          <w:r w:rsidRPr="006D40ED">
            <w:t>deficiencies in the services? Which areas of the business should be improved first?</w:t>
          </w:r>
        </w:p>
      </w:docPartBody>
    </w:docPart>
    <w:docPart>
      <w:docPartPr>
        <w:name w:val="32C18ABBE0C84C9A85A164AC9BC0A629"/>
        <w:category>
          <w:name w:val="General"/>
          <w:gallery w:val="placeholder"/>
        </w:category>
        <w:types>
          <w:type w:val="bbPlcHdr"/>
        </w:types>
        <w:behaviors>
          <w:behavior w:val="content"/>
        </w:behaviors>
        <w:guid w:val="{15186D09-C2E9-400E-AE90-DABB1FEB4895}"/>
      </w:docPartPr>
      <w:docPartBody>
        <w:p w:rsidR="00000000" w:rsidRDefault="00EA21C0">
          <w:pPr>
            <w:pStyle w:val="32C18ABBE0C84C9A85A164AC9BC0A629"/>
          </w:pPr>
          <w:r w:rsidRPr="002E6D69">
            <w:rPr>
              <w:rStyle w:val="Bold"/>
            </w:rPr>
            <w:t>Opportunities –</w:t>
          </w:r>
        </w:p>
      </w:docPartBody>
    </w:docPart>
    <w:docPart>
      <w:docPartPr>
        <w:name w:val="D3F5A2911D5749E192A028ECC95B16B1"/>
        <w:category>
          <w:name w:val="General"/>
          <w:gallery w:val="placeholder"/>
        </w:category>
        <w:types>
          <w:type w:val="bbPlcHdr"/>
        </w:types>
        <w:behaviors>
          <w:behavior w:val="content"/>
        </w:behaviors>
        <w:guid w:val="{1C9DF35C-F016-43F5-85C2-7F47716A45CB}"/>
      </w:docPartPr>
      <w:docPartBody>
        <w:p w:rsidR="00000000" w:rsidRDefault="00EA21C0">
          <w:pPr>
            <w:pStyle w:val="D3F5A2911D5749E192A028ECC95B16B1"/>
          </w:pPr>
          <w:r w:rsidRPr="006D40ED">
            <w:t>How can the business leverage partnerships and new innovations to grow the business? Which other segments of the industry would the company consider enterin</w:t>
          </w:r>
          <w:r w:rsidRPr="006D40ED">
            <w:t>g in future?</w:t>
          </w:r>
        </w:p>
      </w:docPartBody>
    </w:docPart>
    <w:docPart>
      <w:docPartPr>
        <w:name w:val="D90FF92E1AB64E3B88651EE8D9548F0E"/>
        <w:category>
          <w:name w:val="General"/>
          <w:gallery w:val="placeholder"/>
        </w:category>
        <w:types>
          <w:type w:val="bbPlcHdr"/>
        </w:types>
        <w:behaviors>
          <w:behavior w:val="content"/>
        </w:behaviors>
        <w:guid w:val="{4C9B5354-880A-4AAD-89F7-FE7419D3CEE1}"/>
      </w:docPartPr>
      <w:docPartBody>
        <w:p w:rsidR="00000000" w:rsidRDefault="00EA21C0">
          <w:pPr>
            <w:pStyle w:val="D90FF92E1AB64E3B88651EE8D9548F0E"/>
          </w:pPr>
          <w:r w:rsidRPr="002E6D69">
            <w:rPr>
              <w:rStyle w:val="Bold"/>
            </w:rPr>
            <w:t>Threats –</w:t>
          </w:r>
        </w:p>
      </w:docPartBody>
    </w:docPart>
    <w:docPart>
      <w:docPartPr>
        <w:name w:val="FBA4ACFC20034A21AC3D1F82B3D87BAF"/>
        <w:category>
          <w:name w:val="General"/>
          <w:gallery w:val="placeholder"/>
        </w:category>
        <w:types>
          <w:type w:val="bbPlcHdr"/>
        </w:types>
        <w:behaviors>
          <w:behavior w:val="content"/>
        </w:behaviors>
        <w:guid w:val="{75209A3E-8989-46A7-91C4-7EC930B4811F}"/>
      </w:docPartPr>
      <w:docPartBody>
        <w:p w:rsidR="00000000" w:rsidRDefault="00EA21C0">
          <w:pPr>
            <w:pStyle w:val="FBA4ACFC20034A21AC3D1F82B3D87BAF"/>
          </w:pPr>
          <w:r w:rsidRPr="006D40ED">
            <w:t>Are there external factors (controllable and uncontrollable) that could potentially stifle cash flow or business growth?</w:t>
          </w:r>
        </w:p>
      </w:docPartBody>
    </w:docPart>
    <w:docPart>
      <w:docPartPr>
        <w:name w:val="B753EE8AFC794C7E8A8FE2BCE00EFD0A"/>
        <w:category>
          <w:name w:val="General"/>
          <w:gallery w:val="placeholder"/>
        </w:category>
        <w:types>
          <w:type w:val="bbPlcHdr"/>
        </w:types>
        <w:behaviors>
          <w:behavior w:val="content"/>
        </w:behaviors>
        <w:guid w:val="{01644234-B968-4320-91B1-15933520DDCF}"/>
      </w:docPartPr>
      <w:docPartBody>
        <w:p w:rsidR="00000000" w:rsidRDefault="00EA21C0">
          <w:pPr>
            <w:pStyle w:val="B753EE8AFC794C7E8A8FE2BCE00EFD0A"/>
          </w:pPr>
          <w:r w:rsidRPr="008965F6">
            <w:t>STRENGTHS</w:t>
          </w:r>
        </w:p>
      </w:docPartBody>
    </w:docPart>
    <w:docPart>
      <w:docPartPr>
        <w:name w:val="746CC86C9957468484BDA31EE31C3E09"/>
        <w:category>
          <w:name w:val="General"/>
          <w:gallery w:val="placeholder"/>
        </w:category>
        <w:types>
          <w:type w:val="bbPlcHdr"/>
        </w:types>
        <w:behaviors>
          <w:behavior w:val="content"/>
        </w:behaviors>
        <w:guid w:val="{CDC8D704-6E36-4C2D-A6A9-B4FB0C5ED028}"/>
      </w:docPartPr>
      <w:docPartBody>
        <w:p w:rsidR="00842D0A" w:rsidRPr="008965F6" w:rsidRDefault="00EA21C0" w:rsidP="005A4318">
          <w:pPr>
            <w:pStyle w:val="Graphbullet"/>
          </w:pPr>
          <w:r w:rsidRPr="008965F6">
            <w:t>Advantage</w:t>
          </w:r>
        </w:p>
        <w:p w:rsidR="00842D0A" w:rsidRPr="008965F6" w:rsidRDefault="00EA21C0" w:rsidP="005A4318">
          <w:pPr>
            <w:pStyle w:val="Graphbullet"/>
          </w:pPr>
          <w:r w:rsidRPr="008965F6">
            <w:t>Capabilities</w:t>
          </w:r>
        </w:p>
        <w:p w:rsidR="00842D0A" w:rsidRPr="008965F6" w:rsidRDefault="00EA21C0" w:rsidP="005A4318">
          <w:pPr>
            <w:pStyle w:val="Graphbullet"/>
          </w:pPr>
          <w:r w:rsidRPr="008965F6">
            <w:t>Assets, people</w:t>
          </w:r>
        </w:p>
        <w:p w:rsidR="00842D0A" w:rsidRPr="008965F6" w:rsidRDefault="00EA21C0" w:rsidP="005A4318">
          <w:pPr>
            <w:pStyle w:val="Graphbullet"/>
          </w:pPr>
          <w:r w:rsidRPr="008965F6">
            <w:t>Experience</w:t>
          </w:r>
        </w:p>
        <w:p w:rsidR="00842D0A" w:rsidRPr="008965F6" w:rsidRDefault="00EA21C0" w:rsidP="005A4318">
          <w:pPr>
            <w:pStyle w:val="Graphbullet"/>
          </w:pPr>
          <w:r w:rsidRPr="008965F6">
            <w:t>Financial reserves</w:t>
          </w:r>
        </w:p>
        <w:p w:rsidR="00842D0A" w:rsidRPr="008965F6" w:rsidRDefault="00EA21C0" w:rsidP="005A4318">
          <w:pPr>
            <w:pStyle w:val="Graphbullet"/>
          </w:pPr>
          <w:r w:rsidRPr="008965F6">
            <w:t>Value proposition</w:t>
          </w:r>
        </w:p>
        <w:p w:rsidR="00000000" w:rsidRDefault="00EA21C0">
          <w:pPr>
            <w:pStyle w:val="746CC86C9957468484BDA31EE31C3E09"/>
          </w:pPr>
          <w:r w:rsidRPr="008965F6">
            <w:t>Price, value, qu</w:t>
          </w:r>
          <w:r w:rsidRPr="008965F6">
            <w:t>ality</w:t>
          </w:r>
        </w:p>
      </w:docPartBody>
    </w:docPart>
    <w:docPart>
      <w:docPartPr>
        <w:name w:val="140C6BC2B9ED4CA3B964C3D73FF4B714"/>
        <w:category>
          <w:name w:val="General"/>
          <w:gallery w:val="placeholder"/>
        </w:category>
        <w:types>
          <w:type w:val="bbPlcHdr"/>
        </w:types>
        <w:behaviors>
          <w:behavior w:val="content"/>
        </w:behaviors>
        <w:guid w:val="{DE5F4EE5-2CD3-4EFF-A560-B2A7A7CC7FC9}"/>
      </w:docPartPr>
      <w:docPartBody>
        <w:p w:rsidR="00000000" w:rsidRDefault="00EA21C0">
          <w:pPr>
            <w:pStyle w:val="140C6BC2B9ED4CA3B964C3D73FF4B714"/>
          </w:pPr>
          <w:r w:rsidRPr="008965F6">
            <w:t>WEAKNESSES</w:t>
          </w:r>
        </w:p>
      </w:docPartBody>
    </w:docPart>
    <w:docPart>
      <w:docPartPr>
        <w:name w:val="6170EB7BC2934B889CED283CF769BF5A"/>
        <w:category>
          <w:name w:val="General"/>
          <w:gallery w:val="placeholder"/>
        </w:category>
        <w:types>
          <w:type w:val="bbPlcHdr"/>
        </w:types>
        <w:behaviors>
          <w:behavior w:val="content"/>
        </w:behaviors>
        <w:guid w:val="{BD8071D9-01FD-42AC-A50B-BB4F9864F9B9}"/>
      </w:docPartPr>
      <w:docPartBody>
        <w:p w:rsidR="00842D0A" w:rsidRPr="008965F6" w:rsidRDefault="00EA21C0" w:rsidP="005A4318">
          <w:pPr>
            <w:pStyle w:val="Graphbullet2"/>
          </w:pPr>
          <w:r w:rsidRPr="008965F6">
            <w:t>Disadvantages</w:t>
          </w:r>
        </w:p>
        <w:p w:rsidR="00842D0A" w:rsidRPr="008965F6" w:rsidRDefault="00EA21C0" w:rsidP="005A4318">
          <w:pPr>
            <w:pStyle w:val="Graphbullet2"/>
          </w:pPr>
          <w:r w:rsidRPr="008965F6">
            <w:t>Gap in capabilities</w:t>
          </w:r>
        </w:p>
        <w:p w:rsidR="00842D0A" w:rsidRPr="008965F6" w:rsidRDefault="00EA21C0" w:rsidP="005A4318">
          <w:pPr>
            <w:pStyle w:val="Graphbullet2"/>
          </w:pPr>
          <w:r w:rsidRPr="008965F6">
            <w:t>Cash Flow</w:t>
          </w:r>
        </w:p>
        <w:p w:rsidR="00842D0A" w:rsidRPr="008965F6" w:rsidRDefault="00EA21C0" w:rsidP="005A4318">
          <w:pPr>
            <w:pStyle w:val="Graphbullet2"/>
          </w:pPr>
          <w:r w:rsidRPr="008965F6">
            <w:t>Suppliers</w:t>
          </w:r>
        </w:p>
        <w:p w:rsidR="00842D0A" w:rsidRPr="008965F6" w:rsidRDefault="00EA21C0" w:rsidP="005A4318">
          <w:pPr>
            <w:pStyle w:val="Graphbullet2"/>
          </w:pPr>
          <w:r w:rsidRPr="008965F6">
            <w:t>Experience</w:t>
          </w:r>
        </w:p>
        <w:p w:rsidR="00842D0A" w:rsidRPr="008965F6" w:rsidRDefault="00EA21C0" w:rsidP="005A4318">
          <w:pPr>
            <w:pStyle w:val="Graphbullet2"/>
          </w:pPr>
          <w:r w:rsidRPr="008965F6">
            <w:t>Areas to improve</w:t>
          </w:r>
        </w:p>
        <w:p w:rsidR="00000000" w:rsidRDefault="00EA21C0">
          <w:pPr>
            <w:pStyle w:val="6170EB7BC2934B889CED283CF769BF5A"/>
          </w:pPr>
          <w:r w:rsidRPr="008965F6">
            <w:t>Causes of lose sales</w:t>
          </w:r>
        </w:p>
      </w:docPartBody>
    </w:docPart>
    <w:docPart>
      <w:docPartPr>
        <w:name w:val="B330E3A4692D4D2CAFA360F7ADA6AD46"/>
        <w:category>
          <w:name w:val="General"/>
          <w:gallery w:val="placeholder"/>
        </w:category>
        <w:types>
          <w:type w:val="bbPlcHdr"/>
        </w:types>
        <w:behaviors>
          <w:behavior w:val="content"/>
        </w:behaviors>
        <w:guid w:val="{4C55D6EC-F8C3-41EA-947D-5D1E46A04A57}"/>
      </w:docPartPr>
      <w:docPartBody>
        <w:p w:rsidR="00000000" w:rsidRDefault="00EA21C0">
          <w:pPr>
            <w:pStyle w:val="B330E3A4692D4D2CAFA360F7ADA6AD46"/>
          </w:pPr>
          <w:r w:rsidRPr="008965F6">
            <w:t>OPPORTUNITIES</w:t>
          </w:r>
        </w:p>
      </w:docPartBody>
    </w:docPart>
    <w:docPart>
      <w:docPartPr>
        <w:name w:val="5CF541F75441471EADB94508A0825E1E"/>
        <w:category>
          <w:name w:val="General"/>
          <w:gallery w:val="placeholder"/>
        </w:category>
        <w:types>
          <w:type w:val="bbPlcHdr"/>
        </w:types>
        <w:behaviors>
          <w:behavior w:val="content"/>
        </w:behaviors>
        <w:guid w:val="{E859B983-6E44-4ED8-8A7E-9E3566C69BD9}"/>
      </w:docPartPr>
      <w:docPartBody>
        <w:p w:rsidR="00842D0A" w:rsidRPr="008965F6" w:rsidRDefault="00EA21C0" w:rsidP="005A4318">
          <w:pPr>
            <w:pStyle w:val="Graphbullet3"/>
          </w:pPr>
          <w:r w:rsidRPr="008965F6">
            <w:t>Areas to improve</w:t>
          </w:r>
        </w:p>
        <w:p w:rsidR="00842D0A" w:rsidRPr="008965F6" w:rsidRDefault="00EA21C0" w:rsidP="005A4318">
          <w:pPr>
            <w:pStyle w:val="Graphbullet3"/>
          </w:pPr>
          <w:r w:rsidRPr="008965F6">
            <w:t>New segments</w:t>
          </w:r>
        </w:p>
        <w:p w:rsidR="00842D0A" w:rsidRPr="008965F6" w:rsidRDefault="00EA21C0" w:rsidP="005A4318">
          <w:pPr>
            <w:pStyle w:val="Graphbullet3"/>
          </w:pPr>
          <w:r w:rsidRPr="008965F6">
            <w:t>Industry trends</w:t>
          </w:r>
        </w:p>
        <w:p w:rsidR="00842D0A" w:rsidRPr="008965F6" w:rsidRDefault="00EA21C0" w:rsidP="005A4318">
          <w:pPr>
            <w:pStyle w:val="Graphbullet3"/>
          </w:pPr>
          <w:r w:rsidRPr="008965F6">
            <w:t>New products</w:t>
          </w:r>
        </w:p>
        <w:p w:rsidR="00842D0A" w:rsidRPr="008965F6" w:rsidRDefault="00EA21C0" w:rsidP="005A4318">
          <w:pPr>
            <w:pStyle w:val="Graphbullet3"/>
          </w:pPr>
          <w:r w:rsidRPr="008965F6">
            <w:t>New innovations</w:t>
          </w:r>
        </w:p>
        <w:p w:rsidR="00000000" w:rsidRDefault="00EA21C0">
          <w:pPr>
            <w:pStyle w:val="5CF541F75441471EADB94508A0825E1E"/>
          </w:pPr>
          <w:r w:rsidRPr="008965F6">
            <w:t>Key partnership</w:t>
          </w:r>
        </w:p>
      </w:docPartBody>
    </w:docPart>
    <w:docPart>
      <w:docPartPr>
        <w:name w:val="14763B6B98DF408C83C19020C006E0CC"/>
        <w:category>
          <w:name w:val="General"/>
          <w:gallery w:val="placeholder"/>
        </w:category>
        <w:types>
          <w:type w:val="bbPlcHdr"/>
        </w:types>
        <w:behaviors>
          <w:behavior w:val="content"/>
        </w:behaviors>
        <w:guid w:val="{D6F6FD1D-36BE-4E51-9422-E97AEF184A1E}"/>
      </w:docPartPr>
      <w:docPartBody>
        <w:p w:rsidR="00000000" w:rsidRDefault="00EA21C0">
          <w:pPr>
            <w:pStyle w:val="14763B6B98DF408C83C19020C006E0CC"/>
          </w:pPr>
          <w:r w:rsidRPr="008965F6">
            <w:t>THREATS</w:t>
          </w:r>
        </w:p>
      </w:docPartBody>
    </w:docPart>
    <w:docPart>
      <w:docPartPr>
        <w:name w:val="097B766FC4B54722BCA33F564D3B246B"/>
        <w:category>
          <w:name w:val="General"/>
          <w:gallery w:val="placeholder"/>
        </w:category>
        <w:types>
          <w:type w:val="bbPlcHdr"/>
        </w:types>
        <w:behaviors>
          <w:behavior w:val="content"/>
        </w:behaviors>
        <w:guid w:val="{A7C7D4E1-C0B7-4904-837F-6EC8E1BCD186}"/>
      </w:docPartPr>
      <w:docPartBody>
        <w:p w:rsidR="00842D0A" w:rsidRPr="008965F6" w:rsidRDefault="00EA21C0" w:rsidP="005A4318">
          <w:pPr>
            <w:pStyle w:val="Graphbullet4"/>
          </w:pPr>
          <w:r w:rsidRPr="008965F6">
            <w:t xml:space="preserve">Economy </w:t>
          </w:r>
          <w:r w:rsidRPr="008965F6">
            <w:t>movement</w:t>
          </w:r>
        </w:p>
        <w:p w:rsidR="00842D0A" w:rsidRPr="008965F6" w:rsidRDefault="00EA21C0" w:rsidP="005A4318">
          <w:pPr>
            <w:pStyle w:val="Graphbullet4"/>
          </w:pPr>
          <w:r w:rsidRPr="008965F6">
            <w:t>Obstacles faced</w:t>
          </w:r>
        </w:p>
        <w:p w:rsidR="00842D0A" w:rsidRPr="008965F6" w:rsidRDefault="00EA21C0" w:rsidP="005A4318">
          <w:pPr>
            <w:pStyle w:val="Graphbullet4"/>
          </w:pPr>
          <w:r w:rsidRPr="008965F6">
            <w:t>Competitor actions</w:t>
          </w:r>
        </w:p>
        <w:p w:rsidR="00842D0A" w:rsidRPr="008965F6" w:rsidRDefault="00EA21C0" w:rsidP="005A4318">
          <w:pPr>
            <w:pStyle w:val="Graphbullet4"/>
          </w:pPr>
          <w:r w:rsidRPr="008965F6">
            <w:t>Political impacts</w:t>
          </w:r>
        </w:p>
        <w:p w:rsidR="00842D0A" w:rsidRPr="008965F6" w:rsidRDefault="00EA21C0" w:rsidP="005A4318">
          <w:pPr>
            <w:pStyle w:val="Graphbullet4"/>
          </w:pPr>
          <w:r w:rsidRPr="008965F6">
            <w:t>Environmental effects</w:t>
          </w:r>
        </w:p>
        <w:p w:rsidR="00842D0A" w:rsidRPr="008965F6" w:rsidRDefault="00EA21C0" w:rsidP="005A4318">
          <w:pPr>
            <w:pStyle w:val="Graphbullet4"/>
          </w:pPr>
          <w:r w:rsidRPr="008965F6">
            <w:t>Loss of key staff</w:t>
          </w:r>
        </w:p>
        <w:p w:rsidR="00000000" w:rsidRDefault="00EA21C0">
          <w:pPr>
            <w:pStyle w:val="097B766FC4B54722BCA33F564D3B246B"/>
          </w:pPr>
          <w:r w:rsidRPr="008965F6">
            <w:t>Market demand</w:t>
          </w:r>
        </w:p>
      </w:docPartBody>
    </w:docPart>
    <w:docPart>
      <w:docPartPr>
        <w:name w:val="893C0A0E21904996B21115AF15BC8E7E"/>
        <w:category>
          <w:name w:val="General"/>
          <w:gallery w:val="placeholder"/>
        </w:category>
        <w:types>
          <w:type w:val="bbPlcHdr"/>
        </w:types>
        <w:behaviors>
          <w:behavior w:val="content"/>
        </w:behaviors>
        <w:guid w:val="{22AE6625-3069-44C8-80BC-4F0D45CC99A1}"/>
      </w:docPartPr>
      <w:docPartBody>
        <w:p w:rsidR="00000000" w:rsidRDefault="00EA21C0">
          <w:pPr>
            <w:pStyle w:val="893C0A0E21904996B21115AF15BC8E7E"/>
          </w:pPr>
          <w:r w:rsidRPr="002A3099">
            <w:t>Once the SWOT analysis is complete, consider the following aspects of the business:</w:t>
          </w:r>
        </w:p>
      </w:docPartBody>
    </w:docPart>
    <w:docPart>
      <w:docPartPr>
        <w:name w:val="9142574423434E86B5C8724F71382C38"/>
        <w:category>
          <w:name w:val="General"/>
          <w:gallery w:val="placeholder"/>
        </w:category>
        <w:types>
          <w:type w:val="bbPlcHdr"/>
        </w:types>
        <w:behaviors>
          <w:behavior w:val="content"/>
        </w:behaviors>
        <w:guid w:val="{1B078A4C-0AD4-4963-99C5-AA2EE9FC9293}"/>
      </w:docPartPr>
      <w:docPartBody>
        <w:p w:rsidR="00842D0A" w:rsidRPr="002A3099" w:rsidRDefault="00EA21C0" w:rsidP="002A3099">
          <w:pPr>
            <w:pStyle w:val="ListBullet"/>
          </w:pPr>
          <w:bookmarkStart w:id="2" w:name="_Hlk818051"/>
          <w:r w:rsidRPr="002A3099">
            <w:t>How will the business’ strengths he</w:t>
          </w:r>
          <w:r w:rsidRPr="002A3099">
            <w:t>lp capitalize on available opportunities while minimizing threats?</w:t>
          </w:r>
          <w:bookmarkEnd w:id="2"/>
        </w:p>
        <w:p w:rsidR="00842D0A" w:rsidRPr="002A3099" w:rsidRDefault="00EA21C0" w:rsidP="002A3099">
          <w:pPr>
            <w:pStyle w:val="ListBullet"/>
          </w:pPr>
          <w:r w:rsidRPr="002A3099">
            <w:t xml:space="preserve">How will the business’ weaknesses prevent it from maximizing on these opportunities? </w:t>
          </w:r>
        </w:p>
        <w:p w:rsidR="00000000" w:rsidRDefault="00EA21C0">
          <w:pPr>
            <w:pStyle w:val="9142574423434E86B5C8724F71382C38"/>
          </w:pPr>
          <w:r w:rsidRPr="002A3099">
            <w:t>How will the business’ weaknesses expose it to threats?</w:t>
          </w:r>
        </w:p>
      </w:docPartBody>
    </w:docPart>
    <w:docPart>
      <w:docPartPr>
        <w:name w:val="BEC7FE40D6534A45B5BA7F00C1111DD3"/>
        <w:category>
          <w:name w:val="General"/>
          <w:gallery w:val="placeholder"/>
        </w:category>
        <w:types>
          <w:type w:val="bbPlcHdr"/>
        </w:types>
        <w:behaviors>
          <w:behavior w:val="content"/>
        </w:behaviors>
        <w:guid w:val="{F9963656-49EF-4FA3-B4AC-0449320C23CD}"/>
      </w:docPartPr>
      <w:docPartBody>
        <w:p w:rsidR="00000000" w:rsidRDefault="00EA21C0">
          <w:pPr>
            <w:pStyle w:val="BEC7FE40D6534A45B5BA7F00C1111DD3"/>
          </w:pPr>
          <w:r w:rsidRPr="005B3210">
            <w:t>Total Available</w:t>
          </w:r>
          <w:r w:rsidRPr="005B3210">
            <w:br/>
            <w:t>Market (TAM</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C0"/>
    <w:rsid w:val="00EA2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CC548A24BA47179F2B076001F8AC5F">
    <w:name w:val="DCCC548A24BA47179F2B076001F8AC5F"/>
  </w:style>
  <w:style w:type="paragraph" w:customStyle="1" w:styleId="A3760D155B9A4C9B9CF6ED18FA43067E">
    <w:name w:val="A3760D155B9A4C9B9CF6ED18FA43067E"/>
  </w:style>
  <w:style w:type="paragraph" w:customStyle="1" w:styleId="C6AC0E94EE5B4A12BDEBECC4786CC6E4">
    <w:name w:val="C6AC0E94EE5B4A12BDEBECC4786CC6E4"/>
  </w:style>
  <w:style w:type="paragraph" w:customStyle="1" w:styleId="0DA9761353F044F4B2ABF87662335CA7">
    <w:name w:val="0DA9761353F044F4B2ABF87662335CA7"/>
  </w:style>
  <w:style w:type="character" w:customStyle="1" w:styleId="Bold">
    <w:name w:val="Bold"/>
    <w:uiPriority w:val="1"/>
    <w:qFormat/>
    <w:rPr>
      <w:b/>
      <w:bCs/>
    </w:rPr>
  </w:style>
  <w:style w:type="paragraph" w:customStyle="1" w:styleId="A47062C7AA0A4E4F9B21ED91A1769F80">
    <w:name w:val="A47062C7AA0A4E4F9B21ED91A1769F80"/>
  </w:style>
  <w:style w:type="paragraph" w:customStyle="1" w:styleId="D548E252782D41D4A71B3CB4977B0D54">
    <w:name w:val="D548E252782D41D4A71B3CB4977B0D54"/>
  </w:style>
  <w:style w:type="paragraph" w:customStyle="1" w:styleId="56168CD4A1E74A7CB6842D7FA0690380">
    <w:name w:val="56168CD4A1E74A7CB6842D7FA0690380"/>
  </w:style>
  <w:style w:type="paragraph" w:customStyle="1" w:styleId="52DDB1C179EE42C492923F0A91A239A3">
    <w:name w:val="52DDB1C179EE42C492923F0A91A239A3"/>
  </w:style>
  <w:style w:type="paragraph" w:customStyle="1" w:styleId="ADD1D099FE33476AA35E37FC5580EE6A">
    <w:name w:val="ADD1D099FE33476AA35E37FC5580EE6A"/>
  </w:style>
  <w:style w:type="paragraph" w:customStyle="1" w:styleId="2785875CB000438BB082417DBC2BF747">
    <w:name w:val="2785875CB000438BB082417DBC2BF747"/>
  </w:style>
  <w:style w:type="paragraph" w:customStyle="1" w:styleId="DA578B342DA34809947F12163BD56DD7">
    <w:name w:val="DA578B342DA34809947F12163BD56DD7"/>
  </w:style>
  <w:style w:type="paragraph" w:customStyle="1" w:styleId="C5799160C7CC45DB80B2FE68136CD0BA">
    <w:name w:val="C5799160C7CC45DB80B2FE68136CD0BA"/>
  </w:style>
  <w:style w:type="paragraph" w:customStyle="1" w:styleId="B69CE9402C26489596FF44C8E86E3A42">
    <w:name w:val="B69CE9402C26489596FF44C8E86E3A42"/>
  </w:style>
  <w:style w:type="paragraph" w:customStyle="1" w:styleId="AD3B4E22E2894C888E7C7F74B8AFCEF2">
    <w:name w:val="AD3B4E22E2894C888E7C7F74B8AFCEF2"/>
  </w:style>
  <w:style w:type="paragraph" w:customStyle="1" w:styleId="236D1F4921F74668B59DAB44C55AA730">
    <w:name w:val="236D1F4921F74668B59DAB44C55AA730"/>
  </w:style>
  <w:style w:type="paragraph" w:customStyle="1" w:styleId="B7D21F01B4B34A5A88E939ED2EFF243A">
    <w:name w:val="B7D21F01B4B34A5A88E939ED2EFF243A"/>
  </w:style>
  <w:style w:type="paragraph" w:customStyle="1" w:styleId="9E7F207002184B69A2DCE136CD637D44">
    <w:name w:val="9E7F207002184B69A2DCE136CD637D44"/>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customStyle="1" w:styleId="C45682AB54F4416183031CE9C44E9FE5">
    <w:name w:val="C45682AB54F4416183031CE9C44E9FE5"/>
  </w:style>
  <w:style w:type="paragraph" w:customStyle="1" w:styleId="93C8CDC3F9624316811C8216D31BF840">
    <w:name w:val="93C8CDC3F9624316811C8216D31BF840"/>
  </w:style>
  <w:style w:type="paragraph" w:customStyle="1" w:styleId="FBD4FADD3DA4438DB87E5984622A0C4F">
    <w:name w:val="FBD4FADD3DA4438DB87E5984622A0C4F"/>
  </w:style>
  <w:style w:type="paragraph" w:customStyle="1" w:styleId="89D2220CDF6448D782400DCDF6FEEBD2">
    <w:name w:val="89D2220CDF6448D782400DCDF6FEEBD2"/>
  </w:style>
  <w:style w:type="paragraph" w:customStyle="1" w:styleId="C4F0CBB73D9B420B9BF70D5C38F25B19">
    <w:name w:val="C4F0CBB73D9B420B9BF70D5C38F25B19"/>
  </w:style>
  <w:style w:type="paragraph" w:customStyle="1" w:styleId="52673C8EF4A84650B27D0422CC94E98F">
    <w:name w:val="52673C8EF4A84650B27D0422CC94E98F"/>
  </w:style>
  <w:style w:type="paragraph" w:customStyle="1" w:styleId="33A883D324274BC285C772341AD8B6A5">
    <w:name w:val="33A883D324274BC285C772341AD8B6A5"/>
  </w:style>
  <w:style w:type="paragraph" w:customStyle="1" w:styleId="AE93619B3B8344D08FA532AF6F6293D1">
    <w:name w:val="AE93619B3B8344D08FA532AF6F6293D1"/>
  </w:style>
  <w:style w:type="paragraph" w:customStyle="1" w:styleId="363DD42B04D543549D03F88DB894BAB7">
    <w:name w:val="363DD42B04D543549D03F88DB894BAB7"/>
  </w:style>
  <w:style w:type="paragraph" w:customStyle="1" w:styleId="B726326C98FC430E857B2AD66F6E2E58">
    <w:name w:val="B726326C98FC430E857B2AD66F6E2E58"/>
  </w:style>
  <w:style w:type="paragraph" w:customStyle="1" w:styleId="BD6D9C2E9B444F34A9570ACFE21DAB80">
    <w:name w:val="BD6D9C2E9B444F34A9570ACFE21DAB80"/>
  </w:style>
  <w:style w:type="paragraph" w:customStyle="1" w:styleId="44003211200948AEA09E8A9253407776">
    <w:name w:val="44003211200948AEA09E8A9253407776"/>
  </w:style>
  <w:style w:type="paragraph" w:customStyle="1" w:styleId="99BE8F61101847D2BD1A45B4A5DC6D3A">
    <w:name w:val="99BE8F61101847D2BD1A45B4A5DC6D3A"/>
  </w:style>
  <w:style w:type="paragraph" w:customStyle="1" w:styleId="C227E9BC143F4C3CBFDD731184FD58AD">
    <w:name w:val="C227E9BC143F4C3CBFDD731184FD58AD"/>
  </w:style>
  <w:style w:type="paragraph" w:customStyle="1" w:styleId="0CD76D79421145DB88215181869373C6">
    <w:name w:val="0CD76D79421145DB88215181869373C6"/>
  </w:style>
  <w:style w:type="paragraph" w:customStyle="1" w:styleId="F3DA5DAF28124BD8B0347A7672CDDC78">
    <w:name w:val="F3DA5DAF28124BD8B0347A7672CDDC78"/>
  </w:style>
  <w:style w:type="paragraph" w:customStyle="1" w:styleId="C6F65C4EA19A4F53A04E00C08C029BCA">
    <w:name w:val="C6F65C4EA19A4F53A04E00C08C029BCA"/>
  </w:style>
  <w:style w:type="paragraph" w:customStyle="1" w:styleId="7A9AA08D96B7446C90222E4BB0459D97">
    <w:name w:val="7A9AA08D96B7446C90222E4BB0459D97"/>
  </w:style>
  <w:style w:type="paragraph" w:customStyle="1" w:styleId="3F8CA17A3BB34762970D759A1BF8B9CE">
    <w:name w:val="3F8CA17A3BB34762970D759A1BF8B9CE"/>
  </w:style>
  <w:style w:type="paragraph" w:customStyle="1" w:styleId="79334A24E3BE4C8AA97C59132DF36FAA">
    <w:name w:val="79334A24E3BE4C8AA97C59132DF36FAA"/>
  </w:style>
  <w:style w:type="paragraph" w:customStyle="1" w:styleId="F620BEEEA8E54363B3CFE0CBD5C62DD1">
    <w:name w:val="F620BEEEA8E54363B3CFE0CBD5C62DD1"/>
  </w:style>
  <w:style w:type="paragraph" w:customStyle="1" w:styleId="F6BE3CDFB09344728F3FBC3AD0F39373">
    <w:name w:val="F6BE3CDFB09344728F3FBC3AD0F39373"/>
  </w:style>
  <w:style w:type="paragraph" w:customStyle="1" w:styleId="DE76C1F0884E4004804BB3AE8AB711FF">
    <w:name w:val="DE76C1F0884E4004804BB3AE8AB711FF"/>
  </w:style>
  <w:style w:type="paragraph" w:customStyle="1" w:styleId="492B21429B524F378BB2BDDABE6BCA4E">
    <w:name w:val="492B21429B524F378BB2BDDABE6BCA4E"/>
  </w:style>
  <w:style w:type="paragraph" w:customStyle="1" w:styleId="55D640E631F6405EB5EF2FD832825C0C">
    <w:name w:val="55D640E631F6405EB5EF2FD832825C0C"/>
  </w:style>
  <w:style w:type="paragraph" w:customStyle="1" w:styleId="F55406866039470EAE758316DCF7A2C2">
    <w:name w:val="F55406866039470EAE758316DCF7A2C2"/>
  </w:style>
  <w:style w:type="paragraph" w:customStyle="1" w:styleId="DEC94795CDB4498C8B38B7C7B22F5A3A">
    <w:name w:val="DEC94795CDB4498C8B38B7C7B22F5A3A"/>
  </w:style>
  <w:style w:type="paragraph" w:customStyle="1" w:styleId="333F08A8DF7C424D85FF57F8655B6954">
    <w:name w:val="333F08A8DF7C424D85FF57F8655B6954"/>
  </w:style>
  <w:style w:type="paragraph" w:customStyle="1" w:styleId="32C18ABBE0C84C9A85A164AC9BC0A629">
    <w:name w:val="32C18ABBE0C84C9A85A164AC9BC0A629"/>
  </w:style>
  <w:style w:type="paragraph" w:customStyle="1" w:styleId="D3F5A2911D5749E192A028ECC95B16B1">
    <w:name w:val="D3F5A2911D5749E192A028ECC95B16B1"/>
  </w:style>
  <w:style w:type="paragraph" w:customStyle="1" w:styleId="D90FF92E1AB64E3B88651EE8D9548F0E">
    <w:name w:val="D90FF92E1AB64E3B88651EE8D9548F0E"/>
  </w:style>
  <w:style w:type="paragraph" w:customStyle="1" w:styleId="FBA4ACFC20034A21AC3D1F82B3D87BAF">
    <w:name w:val="FBA4ACFC20034A21AC3D1F82B3D87BAF"/>
  </w:style>
  <w:style w:type="paragraph" w:customStyle="1" w:styleId="B753EE8AFC794C7E8A8FE2BCE00EFD0A">
    <w:name w:val="B753EE8AFC794C7E8A8FE2BCE00EFD0A"/>
  </w:style>
  <w:style w:type="paragraph" w:customStyle="1" w:styleId="Graphbullet">
    <w:name w:val="Graph bullet"/>
    <w:basedOn w:val="Normal"/>
    <w:qFormat/>
    <w:pPr>
      <w:numPr>
        <w:numId w:val="2"/>
      </w:numPr>
      <w:spacing w:after="0" w:line="216" w:lineRule="auto"/>
      <w:ind w:left="284" w:hanging="284"/>
    </w:pPr>
    <w:rPr>
      <w:rFonts w:eastAsiaTheme="minorHAnsi"/>
      <w:color w:val="595959" w:themeColor="text1" w:themeTint="A6"/>
      <w:sz w:val="20"/>
      <w:szCs w:val="24"/>
      <w:lang w:val="en-US" w:eastAsia="en-US"/>
    </w:rPr>
  </w:style>
  <w:style w:type="paragraph" w:customStyle="1" w:styleId="746CC86C9957468484BDA31EE31C3E09">
    <w:name w:val="746CC86C9957468484BDA31EE31C3E09"/>
  </w:style>
  <w:style w:type="paragraph" w:customStyle="1" w:styleId="140C6BC2B9ED4CA3B964C3D73FF4B714">
    <w:name w:val="140C6BC2B9ED4CA3B964C3D73FF4B714"/>
  </w:style>
  <w:style w:type="paragraph" w:customStyle="1" w:styleId="Graphbullet2">
    <w:name w:val="Graph bullet 2"/>
    <w:basedOn w:val="Normal"/>
    <w:qFormat/>
    <w:pPr>
      <w:numPr>
        <w:numId w:val="3"/>
      </w:numPr>
      <w:spacing w:after="0" w:line="216" w:lineRule="auto"/>
      <w:ind w:left="284" w:hanging="284"/>
    </w:pPr>
    <w:rPr>
      <w:rFonts w:eastAsiaTheme="minorHAnsi"/>
      <w:color w:val="595959" w:themeColor="text1" w:themeTint="A6"/>
      <w:sz w:val="20"/>
      <w:szCs w:val="24"/>
      <w:lang w:val="en-US" w:eastAsia="en-US"/>
    </w:rPr>
  </w:style>
  <w:style w:type="paragraph" w:customStyle="1" w:styleId="6170EB7BC2934B889CED283CF769BF5A">
    <w:name w:val="6170EB7BC2934B889CED283CF769BF5A"/>
  </w:style>
  <w:style w:type="paragraph" w:customStyle="1" w:styleId="B330E3A4692D4D2CAFA360F7ADA6AD46">
    <w:name w:val="B330E3A4692D4D2CAFA360F7ADA6AD46"/>
  </w:style>
  <w:style w:type="paragraph" w:customStyle="1" w:styleId="Graphbullet3">
    <w:name w:val="Graph bullet 3"/>
    <w:basedOn w:val="Normal"/>
    <w:qFormat/>
    <w:pPr>
      <w:numPr>
        <w:numId w:val="4"/>
      </w:numPr>
      <w:spacing w:after="0" w:line="216" w:lineRule="auto"/>
      <w:ind w:left="284" w:hanging="284"/>
    </w:pPr>
    <w:rPr>
      <w:rFonts w:eastAsiaTheme="minorHAnsi"/>
      <w:color w:val="595959" w:themeColor="text1" w:themeTint="A6"/>
      <w:sz w:val="20"/>
      <w:szCs w:val="24"/>
      <w:lang w:val="en-US" w:eastAsia="en-US"/>
    </w:rPr>
  </w:style>
  <w:style w:type="paragraph" w:customStyle="1" w:styleId="5CF541F75441471EADB94508A0825E1E">
    <w:name w:val="5CF541F75441471EADB94508A0825E1E"/>
  </w:style>
  <w:style w:type="paragraph" w:customStyle="1" w:styleId="14763B6B98DF408C83C19020C006E0CC">
    <w:name w:val="14763B6B98DF408C83C19020C006E0CC"/>
  </w:style>
  <w:style w:type="paragraph" w:customStyle="1" w:styleId="Graphbullet4">
    <w:name w:val="Graph bullet 4"/>
    <w:basedOn w:val="Normal"/>
    <w:qFormat/>
    <w:pPr>
      <w:numPr>
        <w:numId w:val="5"/>
      </w:numPr>
      <w:spacing w:after="0" w:line="240" w:lineRule="auto"/>
      <w:ind w:left="284" w:hanging="284"/>
    </w:pPr>
    <w:rPr>
      <w:rFonts w:eastAsiaTheme="minorHAnsi"/>
      <w:color w:val="595959" w:themeColor="text1" w:themeTint="A6"/>
      <w:sz w:val="20"/>
      <w:szCs w:val="24"/>
      <w:lang w:val="en-US" w:eastAsia="en-US"/>
    </w:rPr>
  </w:style>
  <w:style w:type="paragraph" w:customStyle="1" w:styleId="097B766FC4B54722BCA33F564D3B246B">
    <w:name w:val="097B766FC4B54722BCA33F564D3B246B"/>
  </w:style>
  <w:style w:type="paragraph" w:customStyle="1" w:styleId="893C0A0E21904996B21115AF15BC8E7E">
    <w:name w:val="893C0A0E21904996B21115AF15BC8E7E"/>
  </w:style>
  <w:style w:type="paragraph" w:customStyle="1" w:styleId="9142574423434E86B5C8724F71382C38">
    <w:name w:val="9142574423434E86B5C8724F71382C38"/>
  </w:style>
  <w:style w:type="paragraph" w:customStyle="1" w:styleId="BEC7FE40D6534A45B5BA7F00C1111DD3">
    <w:name w:val="BEC7FE40D6534A45B5BA7F00C1111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2.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43B73AC-CC9C-44AF-90DA-CCDED280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2019-10-13T18:47:00Z</dcterms:created>
  <dcterms:modified xsi:type="dcterms:W3CDTF">2019-10-13T19:18:00Z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